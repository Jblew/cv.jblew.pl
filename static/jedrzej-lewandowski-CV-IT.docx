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632C29" w:rsidRDefault="003F7227" w:rsidP="00D61E99">
      <w:pPr>
        <w:pStyle w:val="Title"/>
        <w:jc w:val="center"/>
        <w:rPr>
          <w:rFonts w:cs="Arial"/>
          <w:b/>
          <w:bCs/>
          <w:sz w:val="32"/>
          <w:szCs w:val="32"/>
          <w:lang w:val="en-GB"/>
        </w:rPr>
      </w:pPr>
      <w:r w:rsidRPr="00632C29">
        <w:rPr>
          <w:rFonts w:cs="Arial"/>
          <w:b/>
          <w:bCs/>
          <w:noProof/>
          <w:sz w:val="32"/>
          <w:szCs w:val="32"/>
          <w:lang w:val="en-GB"/>
        </w:rPr>
        <w:drawing>
          <wp:anchor distT="0" distB="0" distL="114300" distR="114300" simplePos="0" relativeHeight="251658240" behindDoc="0" locked="0" layoutInCell="1" allowOverlap="1" wp14:anchorId="2634BA25" wp14:editId="1EF58B01">
            <wp:simplePos x="0" y="0"/>
            <wp:positionH relativeFrom="margin">
              <wp:posOffset>4911725</wp:posOffset>
            </wp:positionH>
            <wp:positionV relativeFrom="margin">
              <wp:posOffset>-214630</wp:posOffset>
            </wp:positionV>
            <wp:extent cx="1736725" cy="1953895"/>
            <wp:effectExtent l="0" t="0" r="3175"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736725" cy="195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632C29">
        <w:rPr>
          <w:rFonts w:cs="Arial"/>
          <w:b/>
          <w:bCs/>
          <w:sz w:val="32"/>
          <w:szCs w:val="32"/>
          <w:lang w:val="en-GB"/>
        </w:rPr>
        <w:t>CURRICULUM VITAE</w:t>
      </w:r>
    </w:p>
    <w:p w14:paraId="1B726014" w14:textId="703DCD41" w:rsidR="00E56924" w:rsidRPr="00632C29" w:rsidRDefault="006739C6" w:rsidP="00AE6B4E">
      <w:pPr>
        <w:pStyle w:val="Title"/>
        <w:spacing w:after="120"/>
        <w:jc w:val="center"/>
        <w:rPr>
          <w:rFonts w:eastAsia="Times New Roman" w:cs="Arial"/>
          <w:color w:val="363535" w:themeColor="background2" w:themeShade="40"/>
          <w:sz w:val="32"/>
          <w:szCs w:val="32"/>
          <w:lang w:val="en-GB"/>
        </w:rPr>
      </w:pPr>
      <w:r w:rsidRPr="00632C29">
        <w:rPr>
          <w:rFonts w:cs="Arial"/>
          <w:color w:val="363535" w:themeColor="background2" w:themeShade="40"/>
          <w:sz w:val="32"/>
          <w:szCs w:val="32"/>
          <w:lang w:val="en-GB"/>
        </w:rPr>
        <w:t>JĘDRZEJ LEWANDOWSKI</w:t>
      </w:r>
      <w:r w:rsidR="007C35D8" w:rsidRPr="00632C29">
        <w:rPr>
          <w:rFonts w:cs="Arial"/>
          <w:color w:val="363535" w:themeColor="background2" w:themeShade="40"/>
          <w:sz w:val="32"/>
          <w:szCs w:val="32"/>
          <w:lang w:val="en-GB"/>
        </w:rPr>
        <w:t>, MD</w:t>
      </w:r>
    </w:p>
    <w:p w14:paraId="0DDC9BF6" w14:textId="3E01C764" w:rsidR="006F7BAC" w:rsidRPr="00632C29" w:rsidRDefault="006169DE" w:rsidP="006F7BAC">
      <w:pPr>
        <w:pStyle w:val="Subtitle"/>
        <w:spacing w:after="240"/>
        <w:jc w:val="center"/>
        <w:rPr>
          <w:rFonts w:cs="Arial"/>
          <w:sz w:val="24"/>
          <w:szCs w:val="24"/>
          <w:lang w:val="en-GB"/>
        </w:rPr>
      </w:pPr>
      <w:r w:rsidRPr="00632C29">
        <w:rPr>
          <w:rFonts w:cs="Arial"/>
          <w:sz w:val="24"/>
          <w:szCs w:val="24"/>
          <w:lang w:val="en-GB"/>
        </w:rPr>
        <w:t>Full stack</w:t>
      </w:r>
      <w:r w:rsidR="006739C6" w:rsidRPr="00632C29">
        <w:rPr>
          <w:rFonts w:cs="Arial"/>
          <w:sz w:val="24"/>
          <w:szCs w:val="24"/>
          <w:lang w:val="en-GB"/>
        </w:rPr>
        <w:t xml:space="preserve"> </w:t>
      </w:r>
      <w:r w:rsidR="007C35D8" w:rsidRPr="00632C29">
        <w:rPr>
          <w:rFonts w:cs="Arial"/>
          <w:sz w:val="24"/>
          <w:szCs w:val="24"/>
          <w:lang w:val="en-GB"/>
        </w:rPr>
        <w:t>+ physician</w:t>
      </w:r>
    </w:p>
    <w:p w14:paraId="6357E4C9" w14:textId="2A689A5E" w:rsidR="00E56924" w:rsidRPr="00C05E02"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eastAsia="Times New Roman" w:hAnsiTheme="majorHAnsi" w:cs="Arial"/>
          <w:color w:val="000000" w:themeColor="text1"/>
          <w:sz w:val="18"/>
          <w:szCs w:val="18"/>
          <w:lang w:val="pl-PL"/>
        </w:rPr>
      </w:pPr>
      <w:r w:rsidRPr="00C05E02">
        <w:rPr>
          <w:rFonts w:asciiTheme="majorHAnsi" w:hAnsiTheme="majorHAnsi" w:cs="Arial"/>
          <w:sz w:val="18"/>
          <w:szCs w:val="18"/>
          <w:lang w:val="pl-PL"/>
        </w:rPr>
        <w:t>Ogrodowa</w:t>
      </w:r>
      <w:r w:rsidR="006739C6" w:rsidRPr="00C05E02">
        <w:rPr>
          <w:rFonts w:asciiTheme="majorHAnsi" w:hAnsiTheme="majorHAnsi" w:cs="Arial"/>
          <w:sz w:val="18"/>
          <w:szCs w:val="18"/>
          <w:lang w:val="pl-PL"/>
        </w:rPr>
        <w:t xml:space="preserve"> </w:t>
      </w:r>
      <w:r w:rsidRPr="00C05E02">
        <w:rPr>
          <w:rFonts w:asciiTheme="majorHAnsi" w:hAnsiTheme="majorHAnsi" w:cs="Arial"/>
          <w:sz w:val="18"/>
          <w:szCs w:val="18"/>
          <w:lang w:val="pl-PL"/>
        </w:rPr>
        <w:t>7</w:t>
      </w:r>
      <w:r w:rsidR="006739C6" w:rsidRPr="00C05E02">
        <w:rPr>
          <w:rFonts w:asciiTheme="majorHAnsi" w:hAnsiTheme="majorHAnsi" w:cs="Arial"/>
          <w:sz w:val="18"/>
          <w:szCs w:val="18"/>
          <w:lang w:val="pl-PL"/>
        </w:rPr>
        <w:t>, 00-</w:t>
      </w:r>
      <w:r w:rsidRPr="00C05E02">
        <w:rPr>
          <w:rFonts w:asciiTheme="majorHAnsi" w:hAnsiTheme="majorHAnsi" w:cs="Arial"/>
          <w:sz w:val="18"/>
          <w:szCs w:val="18"/>
          <w:lang w:val="pl-PL"/>
        </w:rPr>
        <w:t>893</w:t>
      </w:r>
      <w:r w:rsidR="00D61E99" w:rsidRPr="00C05E02">
        <w:rPr>
          <w:rFonts w:asciiTheme="majorHAnsi" w:hAnsiTheme="majorHAnsi" w:cs="Arial"/>
          <w:sz w:val="18"/>
          <w:szCs w:val="18"/>
          <w:lang w:val="pl-PL"/>
        </w:rPr>
        <w:t>,</w:t>
      </w:r>
      <w:r w:rsidR="006739C6" w:rsidRPr="00C05E02">
        <w:rPr>
          <w:rFonts w:asciiTheme="majorHAnsi" w:hAnsiTheme="majorHAnsi" w:cs="Arial"/>
          <w:sz w:val="18"/>
          <w:szCs w:val="18"/>
          <w:lang w:val="pl-PL"/>
        </w:rPr>
        <w:t xml:space="preserve"> </w:t>
      </w:r>
      <w:proofErr w:type="spellStart"/>
      <w:r w:rsidR="006739C6" w:rsidRPr="00C05E02">
        <w:rPr>
          <w:rFonts w:asciiTheme="majorHAnsi" w:hAnsiTheme="majorHAnsi" w:cs="Arial"/>
          <w:color w:val="000000" w:themeColor="text1"/>
          <w:sz w:val="18"/>
          <w:szCs w:val="18"/>
          <w:lang w:val="pl-PL"/>
        </w:rPr>
        <w:t>Warsaw</w:t>
      </w:r>
      <w:proofErr w:type="spellEnd"/>
      <w:r w:rsidR="00873A86" w:rsidRPr="00C05E02">
        <w:rPr>
          <w:rFonts w:asciiTheme="majorHAnsi" w:hAnsiTheme="majorHAnsi" w:cs="Arial"/>
          <w:color w:val="000000" w:themeColor="text1"/>
          <w:sz w:val="18"/>
          <w:szCs w:val="18"/>
          <w:lang w:val="pl-PL"/>
        </w:rPr>
        <w:t xml:space="preserve">, </w:t>
      </w:r>
      <w:proofErr w:type="gramStart"/>
      <w:r w:rsidR="00873A86" w:rsidRPr="00C05E02">
        <w:rPr>
          <w:rFonts w:asciiTheme="majorHAnsi" w:hAnsiTheme="majorHAnsi" w:cs="Arial"/>
          <w:color w:val="000000" w:themeColor="text1"/>
          <w:sz w:val="18"/>
          <w:szCs w:val="18"/>
          <w:lang w:val="pl-PL"/>
        </w:rPr>
        <w:t xml:space="preserve">Poland </w:t>
      </w:r>
      <w:r w:rsidR="00230CBB" w:rsidRPr="00C05E02">
        <w:rPr>
          <w:rFonts w:asciiTheme="majorHAnsi" w:eastAsia="Times New Roman"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w:t>
      </w:r>
      <w:proofErr w:type="gramEnd"/>
      <w:r w:rsidR="00873A86" w:rsidRPr="00C05E02">
        <w:rPr>
          <w:rFonts w:asciiTheme="majorHAnsi" w:eastAsia="Times New Roman" w:hAnsiTheme="majorHAnsi" w:cs="Arial"/>
          <w:color w:val="000000" w:themeColor="text1"/>
          <w:sz w:val="18"/>
          <w:szCs w:val="18"/>
          <w:lang w:val="pl-PL"/>
        </w:rPr>
        <w:t xml:space="preserve">  </w:t>
      </w:r>
      <w:r w:rsidR="006739C6" w:rsidRPr="00C05E02">
        <w:rPr>
          <w:rFonts w:asciiTheme="majorHAnsi" w:hAnsiTheme="majorHAnsi" w:cs="Arial"/>
          <w:color w:val="000000" w:themeColor="text1"/>
          <w:sz w:val="18"/>
          <w:szCs w:val="18"/>
          <w:lang w:val="pl-PL"/>
        </w:rPr>
        <w:t>+48508173995</w:t>
      </w:r>
      <w:r w:rsidR="00873A86" w:rsidRPr="00C05E02">
        <w:rPr>
          <w:rFonts w:asciiTheme="majorHAnsi" w:hAnsiTheme="majorHAnsi" w:cs="Arial"/>
          <w:color w:val="000000" w:themeColor="text1"/>
          <w:sz w:val="18"/>
          <w:szCs w:val="18"/>
          <w:lang w:val="pl-PL"/>
        </w:rPr>
        <w:t xml:space="preserve">  </w:t>
      </w:r>
      <w:r w:rsidR="00873A86" w:rsidRPr="00C05E02">
        <w:rPr>
          <w:rFonts w:asciiTheme="majorHAnsi" w:eastAsia="Times New Roman" w:hAnsiTheme="majorHAnsi" w:cs="Arial"/>
          <w:color w:val="000000" w:themeColor="text1"/>
          <w:sz w:val="18"/>
          <w:szCs w:val="18"/>
          <w:lang w:val="pl-PL"/>
        </w:rPr>
        <w:t xml:space="preserve">•  </w:t>
      </w:r>
      <w:hyperlink r:id="rId9" w:history="1">
        <w:r w:rsidR="00873A86" w:rsidRPr="00C05E02">
          <w:rPr>
            <w:rStyle w:val="Hyperlink"/>
            <w:rFonts w:asciiTheme="majorHAnsi" w:hAnsiTheme="majorHAnsi" w:cs="Arial"/>
            <w:color w:val="000000" w:themeColor="text1"/>
            <w:sz w:val="18"/>
            <w:szCs w:val="18"/>
            <w:lang w:val="pl-PL"/>
          </w:rPr>
          <w:t>jedrzejblew@gmail.com</w:t>
        </w:r>
      </w:hyperlink>
    </w:p>
    <w:p w14:paraId="3DF0EA9B" w14:textId="274C8CB7" w:rsidR="00134361" w:rsidRPr="00632C29" w:rsidRDefault="007D6EA7"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Theme="majorHAnsi" w:hAnsiTheme="majorHAnsi" w:cs="Arial"/>
          <w:color w:val="000000" w:themeColor="text1"/>
          <w:sz w:val="18"/>
          <w:szCs w:val="18"/>
          <w:lang w:val="en-GB"/>
        </w:rPr>
      </w:pPr>
      <w:hyperlink r:id="rId10" w:history="1">
        <w:r w:rsidR="006739C6" w:rsidRPr="00632C29">
          <w:rPr>
            <w:rStyle w:val="Hyperlink0"/>
            <w:rFonts w:asciiTheme="majorHAnsi" w:hAnsiTheme="majorHAnsi" w:cs="Arial"/>
            <w:color w:val="000000" w:themeColor="text1"/>
            <w:sz w:val="18"/>
            <w:szCs w:val="18"/>
            <w:u w:val="single"/>
            <w:lang w:val="en-GB"/>
          </w:rPr>
          <w:t>https://github.com/jblew</w:t>
        </w:r>
      </w:hyperlink>
      <w:r w:rsidR="00873A86" w:rsidRPr="00632C29">
        <w:rPr>
          <w:rFonts w:asciiTheme="majorHAnsi" w:eastAsia="Times New Roman" w:hAnsiTheme="majorHAnsi" w:cs="Arial"/>
          <w:color w:val="000000" w:themeColor="text1"/>
          <w:sz w:val="18"/>
          <w:szCs w:val="18"/>
          <w:lang w:val="en-GB"/>
        </w:rPr>
        <w:t xml:space="preserve">  • </w:t>
      </w:r>
      <w:hyperlink r:id="rId11" w:history="1">
        <w:r w:rsidR="00095A77" w:rsidRPr="00632C29">
          <w:rPr>
            <w:rStyle w:val="Hyperlink"/>
            <w:rFonts w:asciiTheme="majorHAnsi" w:hAnsiTheme="majorHAnsi" w:cs="Arial"/>
            <w:sz w:val="18"/>
            <w:szCs w:val="18"/>
            <w:lang w:val="en-GB"/>
          </w:rPr>
          <w:t>https://jblewandowski.com</w:t>
        </w:r>
      </w:hyperlink>
      <w:r w:rsidR="00230CBB" w:rsidRPr="00632C29">
        <w:rPr>
          <w:rFonts w:asciiTheme="majorHAnsi" w:hAnsiTheme="majorHAnsi" w:cs="Arial"/>
          <w:color w:val="000000" w:themeColor="text1"/>
          <w:sz w:val="18"/>
          <w:szCs w:val="18"/>
          <w:lang w:val="en-GB"/>
        </w:rPr>
        <w:t xml:space="preserve"> </w:t>
      </w:r>
      <w:r w:rsidR="00230CBB" w:rsidRPr="00632C29">
        <w:rPr>
          <w:rFonts w:asciiTheme="majorHAnsi" w:eastAsia="Times New Roman" w:hAnsiTheme="majorHAnsi" w:cs="Arial"/>
          <w:color w:val="000000" w:themeColor="text1"/>
          <w:sz w:val="18"/>
          <w:szCs w:val="18"/>
          <w:lang w:val="en-GB"/>
        </w:rPr>
        <w:t xml:space="preserve"> •  birth date 05.06.1995</w:t>
      </w:r>
    </w:p>
    <w:p w14:paraId="5E651240" w14:textId="28FC643B" w:rsidR="00BA465E" w:rsidRPr="00632C29" w:rsidRDefault="00895B3A" w:rsidP="00D511F9">
      <w:pPr>
        <w:pStyle w:val="Quote"/>
        <w:jc w:val="center"/>
        <w:rPr>
          <w:rFonts w:cs="Arial"/>
          <w:color w:val="A19E9E" w:themeColor="background2" w:themeShade="BF"/>
          <w:sz w:val="20"/>
          <w:szCs w:val="20"/>
          <w:lang w:val="en-GB"/>
        </w:rPr>
      </w:pPr>
      <w:r w:rsidRPr="00632C29">
        <w:rPr>
          <w:rFonts w:cs="Arial"/>
          <w:color w:val="A19E9E" w:themeColor="background2" w:themeShade="BF"/>
          <w:sz w:val="20"/>
          <w:szCs w:val="20"/>
          <w:lang w:val="en-GB"/>
        </w:rPr>
        <w:t xml:space="preserve">Motto: </w:t>
      </w:r>
      <w:r w:rsidR="00134361" w:rsidRPr="00632C29">
        <w:rPr>
          <w:rFonts w:cs="Arial"/>
          <w:color w:val="A19E9E" w:themeColor="background2" w:themeShade="BF"/>
          <w:sz w:val="20"/>
          <w:szCs w:val="20"/>
          <w:lang w:val="en-GB"/>
        </w:rPr>
        <w:t>"Man Has No Good in Himself and Can Glory in Nothing"</w:t>
      </w:r>
      <w:r w:rsidR="00973E56" w:rsidRPr="00632C29">
        <w:rPr>
          <w:rFonts w:cs="Arial"/>
          <w:color w:val="A19E9E" w:themeColor="background2" w:themeShade="BF"/>
          <w:sz w:val="20"/>
          <w:szCs w:val="20"/>
          <w:lang w:val="en-GB"/>
        </w:rPr>
        <w:br/>
      </w:r>
      <w:r w:rsidR="00134361" w:rsidRPr="00632C29">
        <w:rPr>
          <w:rFonts w:cs="Arial"/>
          <w:color w:val="A19E9E" w:themeColor="background2" w:themeShade="BF"/>
          <w:sz w:val="16"/>
          <w:szCs w:val="16"/>
          <w:lang w:val="en-GB"/>
        </w:rPr>
        <w:t>~ Thomas. A. Kempis, The Imitation of Christ.</w:t>
      </w:r>
    </w:p>
    <w:p w14:paraId="667A0833" w14:textId="77777777" w:rsidR="00E56924" w:rsidRPr="00632C29" w:rsidRDefault="00B85026" w:rsidP="007C35D8">
      <w:pPr>
        <w:pStyle w:val="Heading1"/>
        <w:rPr>
          <w:lang w:val="en-GB"/>
        </w:rPr>
      </w:pPr>
      <w:r w:rsidRPr="00632C29">
        <w:rPr>
          <w:lang w:val="en-GB"/>
        </w:rPr>
        <w:t>EDUCATION</w:t>
      </w:r>
    </w:p>
    <w:p w14:paraId="72997C64" w14:textId="55E3D79E" w:rsidR="00E56924" w:rsidRPr="00632C29" w:rsidRDefault="006739C6" w:rsidP="00632C29">
      <w:pPr>
        <w:pStyle w:val="Listedelem"/>
        <w:rPr>
          <w:lang w:val="en-GB"/>
        </w:rPr>
      </w:pPr>
      <w:r w:rsidRPr="00632C29">
        <w:rPr>
          <w:lang w:val="en-GB"/>
        </w:rPr>
        <w:t xml:space="preserve">2014 - </w:t>
      </w:r>
      <w:r w:rsidR="00095A77" w:rsidRPr="00632C29">
        <w:rPr>
          <w:lang w:val="en-GB"/>
        </w:rPr>
        <w:t>2021</w:t>
      </w:r>
      <w:r w:rsidRPr="00632C29">
        <w:rPr>
          <w:lang w:val="en-GB"/>
        </w:rPr>
        <w:t xml:space="preserve"> — Medical University of </w:t>
      </w:r>
      <w:r w:rsidR="00AB1069" w:rsidRPr="00632C29">
        <w:rPr>
          <w:lang w:val="en-GB"/>
        </w:rPr>
        <w:t>W</w:t>
      </w:r>
      <w:r w:rsidRPr="00632C29">
        <w:rPr>
          <w:lang w:val="en-GB"/>
        </w:rPr>
        <w:t>arsaw</w:t>
      </w:r>
      <w:r w:rsidR="00095A77" w:rsidRPr="00632C29">
        <w:rPr>
          <w:lang w:val="en-GB"/>
        </w:rPr>
        <w:t xml:space="preserve">. Title: </w:t>
      </w:r>
      <w:proofErr w:type="gramStart"/>
      <w:r w:rsidR="00095A77" w:rsidRPr="00632C29">
        <w:rPr>
          <w:lang w:val="en-GB"/>
        </w:rPr>
        <w:t>doctor of medicine</w:t>
      </w:r>
      <w:proofErr w:type="gramEnd"/>
    </w:p>
    <w:p w14:paraId="3F5D1A76" w14:textId="57F355C9" w:rsidR="00095A77" w:rsidRPr="00632C29" w:rsidRDefault="00095A77" w:rsidP="00632C29">
      <w:pPr>
        <w:pStyle w:val="Listedelem"/>
        <w:rPr>
          <w:lang w:val="en-GB"/>
        </w:rPr>
      </w:pPr>
      <w:r w:rsidRPr="00632C29">
        <w:rPr>
          <w:lang w:val="en-GB"/>
        </w:rPr>
        <w:t xml:space="preserve">Polish </w:t>
      </w:r>
      <w:proofErr w:type="gramStart"/>
      <w:r w:rsidRPr="00632C29">
        <w:rPr>
          <w:lang w:val="en-GB"/>
        </w:rPr>
        <w:t>physician</w:t>
      </w:r>
      <w:proofErr w:type="gramEnd"/>
      <w:r w:rsidRPr="00632C29">
        <w:rPr>
          <w:lang w:val="en-GB"/>
        </w:rPr>
        <w:t xml:space="preserve"> license no 3619620</w:t>
      </w:r>
    </w:p>
    <w:p w14:paraId="6BD8EE88" w14:textId="2C6557FF" w:rsidR="00033D55" w:rsidRPr="00632C29" w:rsidRDefault="00033D55" w:rsidP="007C35D8">
      <w:pPr>
        <w:pStyle w:val="Heading1"/>
        <w:rPr>
          <w:rFonts w:eastAsia="Times New Roman"/>
          <w:lang w:val="en-GB"/>
        </w:rPr>
      </w:pPr>
      <w:r w:rsidRPr="00632C29">
        <w:rPr>
          <w:lang w:val="en-GB"/>
        </w:rPr>
        <w:t>WORK EXPERIENCE</w:t>
      </w:r>
    </w:p>
    <w:p w14:paraId="7C43C70C" w14:textId="6B3DB2D6" w:rsidR="00033D55" w:rsidRPr="00632C29" w:rsidRDefault="00033D55" w:rsidP="00632C29">
      <w:pPr>
        <w:pStyle w:val="Listedelem"/>
        <w:rPr>
          <w:lang w:val="en-GB"/>
        </w:rPr>
      </w:pPr>
      <w:r w:rsidRPr="00632C29">
        <w:rPr>
          <w:lang w:val="en-GB"/>
        </w:rPr>
        <w:t>2004 – 2017:</w:t>
      </w:r>
      <w:r w:rsidRPr="00632C29">
        <w:rPr>
          <w:lang w:val="en-GB"/>
        </w:rPr>
        <w:tab/>
      </w:r>
      <w:r w:rsidR="007C35D8" w:rsidRPr="00632C29">
        <w:rPr>
          <w:lang w:val="en-GB"/>
        </w:rPr>
        <w:tab/>
      </w:r>
      <w:r w:rsidR="00E368DC" w:rsidRPr="00632C29">
        <w:rPr>
          <w:lang w:val="en-GB"/>
        </w:rPr>
        <w:t>Self-taught</w:t>
      </w:r>
      <w:r w:rsidRPr="00632C29">
        <w:rPr>
          <w:lang w:val="en-GB"/>
        </w:rPr>
        <w:t xml:space="preserve"> programmer</w:t>
      </w:r>
    </w:p>
    <w:p w14:paraId="4F380A13" w14:textId="3902B40A" w:rsidR="00033D55" w:rsidRPr="00632C29" w:rsidRDefault="00033D55" w:rsidP="00632C29">
      <w:pPr>
        <w:pStyle w:val="Listedelem"/>
        <w:rPr>
          <w:lang w:val="en-GB"/>
        </w:rPr>
      </w:pPr>
      <w:r w:rsidRPr="00632C29">
        <w:rPr>
          <w:lang w:val="en-GB"/>
        </w:rPr>
        <w:t>2016 – 2018:</w:t>
      </w:r>
      <w:r w:rsidRPr="00632C29">
        <w:rPr>
          <w:lang w:val="en-GB"/>
        </w:rPr>
        <w:tab/>
      </w:r>
      <w:r w:rsidR="007C35D8" w:rsidRPr="00632C29">
        <w:rPr>
          <w:lang w:val="en-GB"/>
        </w:rPr>
        <w:tab/>
      </w:r>
      <w:r w:rsidRPr="00632C29">
        <w:rPr>
          <w:lang w:val="en-GB"/>
        </w:rPr>
        <w:t>Chief of IT department in ACA Soli Deo (non-profit)</w:t>
      </w:r>
    </w:p>
    <w:p w14:paraId="33E75857" w14:textId="46F5E601" w:rsidR="00033D55" w:rsidRPr="00632C29" w:rsidRDefault="00033D55" w:rsidP="00632C29">
      <w:pPr>
        <w:pStyle w:val="Listedelem"/>
        <w:rPr>
          <w:lang w:val="en-GB"/>
        </w:rPr>
      </w:pPr>
      <w:r w:rsidRPr="00632C29">
        <w:rPr>
          <w:lang w:val="en-GB"/>
        </w:rPr>
        <w:t xml:space="preserve">Mar 2018 – </w:t>
      </w:r>
      <w:r w:rsidR="00CC2FB5" w:rsidRPr="00632C29">
        <w:rPr>
          <w:lang w:val="en-GB"/>
        </w:rPr>
        <w:t>Aug 2019</w:t>
      </w:r>
      <w:r w:rsidRPr="00632C29">
        <w:rPr>
          <w:lang w:val="en-GB"/>
        </w:rPr>
        <w:t>:</w:t>
      </w:r>
      <w:r w:rsidRPr="00632C29">
        <w:rPr>
          <w:lang w:val="en-GB"/>
        </w:rPr>
        <w:tab/>
        <w:t>Architect and full-stack developer of WISE system in wise-team</w:t>
      </w:r>
      <w:r w:rsidR="00A6004F" w:rsidRPr="00632C29">
        <w:rPr>
          <w:lang w:val="en-GB"/>
        </w:rPr>
        <w:t>.io</w:t>
      </w:r>
    </w:p>
    <w:p w14:paraId="4D34C87D" w14:textId="168DE926" w:rsidR="00033D55" w:rsidRPr="00632C29" w:rsidRDefault="00033D55" w:rsidP="00632C29">
      <w:pPr>
        <w:pStyle w:val="Listedelem"/>
        <w:rPr>
          <w:lang w:val="en-GB"/>
        </w:rPr>
      </w:pPr>
      <w:r w:rsidRPr="00632C29">
        <w:rPr>
          <w:lang w:val="en-GB"/>
        </w:rPr>
        <w:t xml:space="preserve">Sep 2019 – </w:t>
      </w:r>
      <w:r w:rsidR="00095A77" w:rsidRPr="00632C29">
        <w:rPr>
          <w:lang w:val="en-GB"/>
        </w:rPr>
        <w:t>Nov 2020</w:t>
      </w:r>
      <w:r w:rsidRPr="00632C29">
        <w:rPr>
          <w:lang w:val="en-GB"/>
        </w:rPr>
        <w:t>:</w:t>
      </w:r>
      <w:r w:rsidRPr="00632C29">
        <w:rPr>
          <w:lang w:val="en-GB"/>
        </w:rPr>
        <w:tab/>
        <w:t>Typescript</w:t>
      </w:r>
      <w:r w:rsidR="00116F50" w:rsidRPr="00632C29">
        <w:rPr>
          <w:lang w:val="en-GB"/>
        </w:rPr>
        <w:t xml:space="preserve"> full-stack</w:t>
      </w:r>
      <w:r w:rsidRPr="00632C29">
        <w:rPr>
          <w:lang w:val="en-GB"/>
        </w:rPr>
        <w:t xml:space="preserve"> at Pitchup.com</w:t>
      </w:r>
    </w:p>
    <w:p w14:paraId="5D361BAA" w14:textId="11475FBA" w:rsidR="00095A77" w:rsidRPr="00632C29" w:rsidRDefault="00095A77" w:rsidP="00632C29">
      <w:pPr>
        <w:pStyle w:val="Listedelem"/>
        <w:rPr>
          <w:lang w:val="en-GB"/>
        </w:rPr>
      </w:pPr>
      <w:r w:rsidRPr="00632C29">
        <w:rPr>
          <w:lang w:val="en-GB"/>
        </w:rPr>
        <w:t>Dec 2020 – Feb 2021:</w:t>
      </w:r>
      <w:r w:rsidRPr="00632C29">
        <w:rPr>
          <w:lang w:val="en-GB"/>
        </w:rPr>
        <w:tab/>
        <w:t xml:space="preserve">Senior </w:t>
      </w:r>
      <w:proofErr w:type="spellStart"/>
      <w:r w:rsidRPr="00632C29">
        <w:rPr>
          <w:lang w:val="en-GB"/>
        </w:rPr>
        <w:t>fullstack</w:t>
      </w:r>
      <w:proofErr w:type="spellEnd"/>
      <w:r w:rsidRPr="00632C29">
        <w:rPr>
          <w:lang w:val="en-GB"/>
        </w:rPr>
        <w:t xml:space="preserve"> developer at Refair.me (part-time)</w:t>
      </w:r>
    </w:p>
    <w:p w14:paraId="17F911F8" w14:textId="77777777" w:rsidR="00095A77" w:rsidRPr="00632C29" w:rsidRDefault="00095A77" w:rsidP="00632C29">
      <w:pPr>
        <w:pStyle w:val="Listedelem"/>
        <w:rPr>
          <w:lang w:val="en-GB"/>
        </w:rPr>
      </w:pPr>
      <w:r w:rsidRPr="00632C29">
        <w:rPr>
          <w:lang w:val="en-GB"/>
        </w:rPr>
        <w:t>Mar 2021 – Sep 2021:</w:t>
      </w:r>
      <w:r w:rsidRPr="00632C29">
        <w:rPr>
          <w:lang w:val="en-GB"/>
        </w:rPr>
        <w:tab/>
        <w:t>Preparing &amp; passing Polish Medical Final Examination (84%)</w:t>
      </w:r>
    </w:p>
    <w:p w14:paraId="7A3014EB" w14:textId="6E9EEA07" w:rsidR="00095A77" w:rsidRPr="00632C29" w:rsidRDefault="00095A77" w:rsidP="00632C29">
      <w:pPr>
        <w:pStyle w:val="Listedelem"/>
        <w:rPr>
          <w:lang w:val="en-GB"/>
        </w:rPr>
      </w:pPr>
      <w:r w:rsidRPr="00632C29">
        <w:rPr>
          <w:lang w:val="en-GB"/>
        </w:rPr>
        <w:t>Oct 2022 – current:</w:t>
      </w:r>
      <w:r w:rsidRPr="00632C29">
        <w:rPr>
          <w:lang w:val="en-GB"/>
        </w:rPr>
        <w:tab/>
        <w:t xml:space="preserve">Intern physician at Olsztyn </w:t>
      </w:r>
      <w:r w:rsidR="002D65FC" w:rsidRPr="00632C29">
        <w:rPr>
          <w:lang w:val="en-GB"/>
        </w:rPr>
        <w:t>Voivodeship</w:t>
      </w:r>
      <w:r w:rsidRPr="00632C29">
        <w:rPr>
          <w:lang w:val="en-GB"/>
        </w:rPr>
        <w:t xml:space="preserve"> Specialistic Hospital</w:t>
      </w:r>
    </w:p>
    <w:p w14:paraId="05CA0B5A" w14:textId="23C06051" w:rsidR="00D23E14" w:rsidRPr="00632C29" w:rsidRDefault="00B409EC" w:rsidP="00632C29">
      <w:pPr>
        <w:pStyle w:val="Listedelem"/>
        <w:rPr>
          <w:lang w:val="en-GB"/>
        </w:rPr>
      </w:pPr>
      <w:r w:rsidRPr="00632C29">
        <w:rPr>
          <w:lang w:val="en-GB"/>
        </w:rPr>
        <w:t>Feb 2022 — current:</w:t>
      </w:r>
      <w:r w:rsidRPr="00632C29">
        <w:rPr>
          <w:lang w:val="en-GB"/>
        </w:rPr>
        <w:tab/>
        <w:t>Cost CA20124 management committee member</w:t>
      </w:r>
      <w:r w:rsidR="00632C29" w:rsidRPr="00632C29">
        <w:rPr>
          <w:lang w:val="en-GB"/>
        </w:rPr>
        <w:t xml:space="preserve"> (non-profit)</w:t>
      </w:r>
    </w:p>
    <w:p w14:paraId="7CFC36CD" w14:textId="77777777" w:rsidR="00E56924" w:rsidRPr="00632C29" w:rsidRDefault="00B85026" w:rsidP="007C35D8">
      <w:pPr>
        <w:pStyle w:val="Heading1"/>
        <w:rPr>
          <w:rFonts w:eastAsia="Times New Roman"/>
          <w:lang w:val="en-GB"/>
        </w:rPr>
      </w:pPr>
      <w:r w:rsidRPr="00632C29">
        <w:rPr>
          <w:lang w:val="en-GB"/>
        </w:rPr>
        <w:t xml:space="preserve">IT </w:t>
      </w:r>
      <w:r w:rsidR="00033D55" w:rsidRPr="00632C29">
        <w:rPr>
          <w:lang w:val="en-GB"/>
        </w:rPr>
        <w:t>PROJECTS</w:t>
      </w:r>
    </w:p>
    <w:p w14:paraId="72CF5D0B" w14:textId="77777777" w:rsidR="00E56924" w:rsidRPr="00632C29" w:rsidRDefault="006739C6" w:rsidP="00632C29">
      <w:pPr>
        <w:pStyle w:val="Heading2"/>
      </w:pPr>
      <w:r w:rsidRPr="00632C29">
        <w:t>2004 - 2017 — Self-taught programmer</w:t>
      </w:r>
      <w:r w:rsidR="000F29A6" w:rsidRPr="00632C29">
        <w:t>.</w:t>
      </w:r>
    </w:p>
    <w:p w14:paraId="37117C7D" w14:textId="7AB23F4E" w:rsidR="00E51C15" w:rsidRPr="00632C29" w:rsidRDefault="00E51C15" w:rsidP="00632C29">
      <w:pPr>
        <w:pStyle w:val="Listedelemspaced"/>
        <w:rPr>
          <w:i/>
          <w:iCs/>
        </w:rPr>
      </w:pPr>
      <w:r w:rsidRPr="00632C29">
        <w:t xml:space="preserve">2006-2016: </w:t>
      </w:r>
      <w:r w:rsidRPr="00632C29">
        <w:rPr>
          <w:b/>
          <w:bCs/>
        </w:rPr>
        <w:t>Websites for local organizations</w:t>
      </w:r>
      <w:r w:rsidRPr="00632C29">
        <w:t xml:space="preserve">. </w:t>
      </w:r>
      <w:proofErr w:type="spellStart"/>
      <w:r w:rsidRPr="00632C29">
        <w:t>Webdesign</w:t>
      </w:r>
      <w:proofErr w:type="spellEnd"/>
      <w:r w:rsidRPr="00632C29">
        <w:t xml:space="preserve"> + backend. Stack: </w:t>
      </w:r>
      <w:r w:rsidRPr="00632C29">
        <w:rPr>
          <w:i/>
          <w:iCs/>
        </w:rPr>
        <w:t>HTML/CSS, PHP/</w:t>
      </w:r>
      <w:proofErr w:type="spellStart"/>
      <w:r w:rsidRPr="00632C29">
        <w:rPr>
          <w:i/>
          <w:iCs/>
        </w:rPr>
        <w:t>CakePHP</w:t>
      </w:r>
      <w:proofErr w:type="spellEnd"/>
      <w:r w:rsidRPr="00632C29">
        <w:rPr>
          <w:i/>
          <w:iCs/>
        </w:rPr>
        <w:t xml:space="preserve">, </w:t>
      </w:r>
      <w:proofErr w:type="spellStart"/>
      <w:r w:rsidRPr="00632C29">
        <w:rPr>
          <w:i/>
          <w:iCs/>
        </w:rPr>
        <w:t>Worpdress</w:t>
      </w:r>
      <w:proofErr w:type="spellEnd"/>
      <w:r w:rsidR="00E368DC" w:rsidRPr="00632C29">
        <w:rPr>
          <w:i/>
          <w:iCs/>
        </w:rPr>
        <w:t xml:space="preserve"> theme/plugin development</w:t>
      </w:r>
      <w:r w:rsidR="00837B08" w:rsidRPr="00632C29">
        <w:rPr>
          <w:i/>
          <w:iCs/>
        </w:rPr>
        <w:t xml:space="preserve">. </w:t>
      </w:r>
      <w:r w:rsidR="00837B08" w:rsidRPr="00632C29">
        <w:t>Learned: cooperation with clients</w:t>
      </w:r>
    </w:p>
    <w:p w14:paraId="34E19616" w14:textId="5443902F" w:rsidR="00E51C15" w:rsidRPr="00632C29" w:rsidRDefault="00E51C15" w:rsidP="00632C29">
      <w:pPr>
        <w:pStyle w:val="Listedelemspaced"/>
      </w:pPr>
      <w:r w:rsidRPr="00632C29">
        <w:t xml:space="preserve">2009: </w:t>
      </w:r>
      <w:r w:rsidR="00E7783E" w:rsidRPr="00632C29">
        <w:rPr>
          <w:b/>
          <w:bCs/>
        </w:rPr>
        <w:t>M</w:t>
      </w:r>
      <w:r w:rsidRPr="00632C29">
        <w:rPr>
          <w:b/>
          <w:bCs/>
        </w:rPr>
        <w:t>ailing system for local hospital</w:t>
      </w:r>
      <w:r w:rsidR="00E7783E" w:rsidRPr="00632C29">
        <w:t>.</w:t>
      </w:r>
      <w:r w:rsidR="007A4CBC" w:rsidRPr="00632C29">
        <w:t xml:space="preserve"> Stack: PHP.</w:t>
      </w:r>
      <w:r w:rsidR="00E7783E" w:rsidRPr="00632C29">
        <w:t xml:space="preserve"> </w:t>
      </w:r>
      <w:r w:rsidR="00837B08" w:rsidRPr="00632C29">
        <w:t>Learned:</w:t>
      </w:r>
      <w:r w:rsidR="00E7783E" w:rsidRPr="00632C29">
        <w:t xml:space="preserve"> cooperation with</w:t>
      </w:r>
      <w:r w:rsidR="00E368DC" w:rsidRPr="00632C29">
        <w:t xml:space="preserve"> </w:t>
      </w:r>
      <w:r w:rsidR="00E7783E" w:rsidRPr="00632C29">
        <w:t xml:space="preserve">IT </w:t>
      </w:r>
      <w:r w:rsidR="00E12F70" w:rsidRPr="00632C29">
        <w:t>department</w:t>
      </w:r>
    </w:p>
    <w:p w14:paraId="4D479931" w14:textId="2D67D7CA" w:rsidR="00E51C15" w:rsidRPr="00632C29" w:rsidRDefault="00E51C15" w:rsidP="00632C29">
      <w:pPr>
        <w:pStyle w:val="Listedelemspaced"/>
      </w:pPr>
      <w:r w:rsidRPr="00632C29">
        <w:t xml:space="preserve">2008-2012: </w:t>
      </w:r>
      <w:r w:rsidRPr="00632C29">
        <w:rPr>
          <w:b/>
          <w:bCs/>
        </w:rPr>
        <w:t xml:space="preserve">MUD (text-based online </w:t>
      </w:r>
      <w:proofErr w:type="spellStart"/>
      <w:r w:rsidRPr="00632C29">
        <w:rPr>
          <w:b/>
          <w:bCs/>
        </w:rPr>
        <w:t>multpliayer</w:t>
      </w:r>
      <w:proofErr w:type="spellEnd"/>
      <w:r w:rsidRPr="00632C29">
        <w:rPr>
          <w:b/>
          <w:bCs/>
        </w:rPr>
        <w:t xml:space="preserve"> game)</w:t>
      </w:r>
      <w:r w:rsidRPr="00632C29">
        <w:t xml:space="preserve"> </w:t>
      </w:r>
      <w:r w:rsidR="00E368DC" w:rsidRPr="00632C29">
        <w:t xml:space="preserve">— </w:t>
      </w:r>
      <w:r w:rsidR="00E7783E" w:rsidRPr="00632C29">
        <w:t xml:space="preserve">60ksloc over 5 versions. Stack: SVN-&gt;Hg-&gt;GIT, Java SE, advanced concurrent programming, Jetty/Netty, custom </w:t>
      </w:r>
      <w:proofErr w:type="spellStart"/>
      <w:r w:rsidR="00E7783E" w:rsidRPr="00632C29">
        <w:t>WebSockets</w:t>
      </w:r>
      <w:proofErr w:type="spellEnd"/>
      <w:r w:rsidR="00E7783E" w:rsidRPr="00632C29">
        <w:t>, SQLite, PostgreSQL, SSH, remote deployment.</w:t>
      </w:r>
      <w:r w:rsidR="00837B08" w:rsidRPr="00632C29">
        <w:t xml:space="preserve"> Learned: </w:t>
      </w:r>
      <w:r w:rsidR="007A4CBC" w:rsidRPr="00632C29">
        <w:t xml:space="preserve">versioning, </w:t>
      </w:r>
      <w:r w:rsidR="00D91008" w:rsidRPr="00632C29">
        <w:t xml:space="preserve">complex </w:t>
      </w:r>
      <w:r w:rsidR="00837B08" w:rsidRPr="00632C29">
        <w:t xml:space="preserve">OOP patterns, multiple distributed app design approaches (lifecycle, </w:t>
      </w:r>
      <w:proofErr w:type="spellStart"/>
      <w:r w:rsidR="00837B08" w:rsidRPr="00632C29">
        <w:t>eventbus</w:t>
      </w:r>
      <w:proofErr w:type="spellEnd"/>
      <w:r w:rsidR="00837B08" w:rsidRPr="00632C29">
        <w:t>, reactive/observable</w:t>
      </w:r>
      <w:r w:rsidR="00BA7915" w:rsidRPr="00632C29">
        <w:t>, sagas</w:t>
      </w:r>
      <w:r w:rsidR="00837B08" w:rsidRPr="00632C29">
        <w:t>)</w:t>
      </w:r>
      <w:r w:rsidR="00CE0AD8" w:rsidRPr="00632C29">
        <w:t xml:space="preserve">, </w:t>
      </w:r>
      <w:r w:rsidR="007A4CBC" w:rsidRPr="00632C29">
        <w:t>collaborat</w:t>
      </w:r>
      <w:r w:rsidR="00701D7F" w:rsidRPr="00632C29">
        <w:t>ion</w:t>
      </w:r>
      <w:r w:rsidR="00CE0AD8" w:rsidRPr="00632C29">
        <w:t xml:space="preserve"> in a small team</w:t>
      </w:r>
      <w:r w:rsidR="00701D7F" w:rsidRPr="00632C29">
        <w:t>.</w:t>
      </w:r>
    </w:p>
    <w:p w14:paraId="4ECCC66A" w14:textId="1A445662" w:rsidR="00E06319" w:rsidRPr="00632C29" w:rsidRDefault="00E7783E" w:rsidP="00632C29">
      <w:pPr>
        <w:pStyle w:val="Listedelemspaced"/>
      </w:pPr>
      <w:r w:rsidRPr="00632C29">
        <w:t xml:space="preserve">2015: </w:t>
      </w:r>
      <w:r w:rsidRPr="00632C29">
        <w:rPr>
          <w:b/>
          <w:bCs/>
        </w:rPr>
        <w:t>Distributed photo library system</w:t>
      </w:r>
      <w:r w:rsidRPr="00632C29">
        <w:t xml:space="preserve">: </w:t>
      </w:r>
      <w:r w:rsidR="00E06319" w:rsidRPr="00632C29">
        <w:t xml:space="preserve">Management of </w:t>
      </w:r>
      <w:r w:rsidR="00227536" w:rsidRPr="00632C29">
        <w:t>400k+</w:t>
      </w:r>
      <w:r w:rsidR="00E06319" w:rsidRPr="00632C29">
        <w:t xml:space="preserve"> photo librar</w:t>
      </w:r>
      <w:r w:rsidR="00227536" w:rsidRPr="00632C29">
        <w:t>ies</w:t>
      </w:r>
      <w:r w:rsidR="00E06319" w:rsidRPr="00632C29">
        <w:t xml:space="preserve"> distributed over several external HDDs</w:t>
      </w:r>
      <w:r w:rsidR="00227536" w:rsidRPr="00632C29">
        <w:t xml:space="preserve"> with replication and duplicate detection</w:t>
      </w:r>
      <w:r w:rsidR="00E06319" w:rsidRPr="00632C29">
        <w:t xml:space="preserve">. Stack: </w:t>
      </w:r>
      <w:r w:rsidR="00E06319" w:rsidRPr="00632C29">
        <w:rPr>
          <w:i/>
          <w:iCs/>
        </w:rPr>
        <w:t>Java SE/Swing</w:t>
      </w:r>
      <w:r w:rsidR="00E12F70" w:rsidRPr="00632C29">
        <w:t>. Learned:</w:t>
      </w:r>
      <w:r w:rsidR="001A0870" w:rsidRPr="00632C29">
        <w:t xml:space="preserve"> </w:t>
      </w:r>
      <w:proofErr w:type="spellStart"/>
      <w:r w:rsidR="001A0870" w:rsidRPr="00632C29">
        <w:t>scaleable</w:t>
      </w:r>
      <w:proofErr w:type="spellEnd"/>
      <w:r w:rsidR="001A0870" w:rsidRPr="00632C29">
        <w:t xml:space="preserve"> development</w:t>
      </w:r>
    </w:p>
    <w:p w14:paraId="20E4B3A4" w14:textId="01139835" w:rsidR="00E7783E" w:rsidRPr="00632C29" w:rsidRDefault="00E06319" w:rsidP="00632C29">
      <w:pPr>
        <w:pStyle w:val="Listedelemspaced"/>
      </w:pPr>
      <w:r w:rsidRPr="00632C29">
        <w:t xml:space="preserve">2015-2017: </w:t>
      </w:r>
      <w:r w:rsidRPr="00632C29">
        <w:rPr>
          <w:b/>
          <w:bCs/>
        </w:rPr>
        <w:t>domestic heating management system</w:t>
      </w:r>
      <w:r w:rsidR="003D5915" w:rsidRPr="00632C29">
        <w:t>.</w:t>
      </w:r>
      <w:r w:rsidRPr="00632C29">
        <w:t xml:space="preserve"> Stack: </w:t>
      </w:r>
      <w:r w:rsidRPr="00632C29">
        <w:rPr>
          <w:i/>
          <w:iCs/>
        </w:rPr>
        <w:t>ESP32, ST ARM, Java SE, RabbitMQ, mesh networking</w:t>
      </w:r>
      <w:r w:rsidR="001A0870" w:rsidRPr="00632C29">
        <w:t>. Learned: embedded development, dealing with networking QoS</w:t>
      </w:r>
      <w:r w:rsidR="00A52704" w:rsidRPr="00632C29">
        <w:t xml:space="preserve"> and outages</w:t>
      </w:r>
    </w:p>
    <w:p w14:paraId="281D74DF" w14:textId="203D62DF" w:rsidR="00970B7C" w:rsidRPr="00632C29" w:rsidRDefault="006739C6" w:rsidP="00632C29">
      <w:pPr>
        <w:pStyle w:val="Heading2"/>
      </w:pPr>
      <w:r w:rsidRPr="00632C29">
        <w:t xml:space="preserve">2016 - 2018 — </w:t>
      </w:r>
      <w:r w:rsidR="000F29A6" w:rsidRPr="00632C29">
        <w:t>c</w:t>
      </w:r>
      <w:r w:rsidRPr="00632C29">
        <w:t xml:space="preserve">hief of </w:t>
      </w:r>
      <w:r w:rsidR="000F29A6" w:rsidRPr="00632C29">
        <w:t>it</w:t>
      </w:r>
      <w:r w:rsidRPr="00632C29">
        <w:t xml:space="preserve"> </w:t>
      </w:r>
      <w:r w:rsidR="000F29A6" w:rsidRPr="00632C29">
        <w:t>d</w:t>
      </w:r>
      <w:r w:rsidRPr="00632C29">
        <w:t xml:space="preserve">epartment at </w:t>
      </w:r>
      <w:r w:rsidR="000F29A6" w:rsidRPr="00632C29">
        <w:t>a</w:t>
      </w:r>
      <w:r w:rsidRPr="00632C29">
        <w:t xml:space="preserve">cademic </w:t>
      </w:r>
      <w:r w:rsidR="000F29A6" w:rsidRPr="00632C29">
        <w:t>c</w:t>
      </w:r>
      <w:r w:rsidRPr="00632C29">
        <w:t xml:space="preserve">atholic </w:t>
      </w:r>
      <w:r w:rsidR="000F29A6" w:rsidRPr="00632C29">
        <w:t>s</w:t>
      </w:r>
      <w:r w:rsidRPr="00632C29">
        <w:t xml:space="preserve">tudent </w:t>
      </w:r>
      <w:r w:rsidR="000F29A6" w:rsidRPr="00632C29">
        <w:t>a</w:t>
      </w:r>
      <w:r w:rsidRPr="00632C29">
        <w:t xml:space="preserve">ssociation </w:t>
      </w:r>
      <w:r w:rsidR="000F29A6" w:rsidRPr="00632C29">
        <w:t>s</w:t>
      </w:r>
      <w:r w:rsidRPr="00632C29">
        <w:t xml:space="preserve">oli </w:t>
      </w:r>
      <w:r w:rsidR="000F29A6" w:rsidRPr="00632C29">
        <w:t>d</w:t>
      </w:r>
      <w:r w:rsidRPr="00632C29">
        <w:t>eo (non-profit</w:t>
      </w:r>
      <w:proofErr w:type="gramStart"/>
      <w:r w:rsidRPr="00632C29">
        <w:t xml:space="preserve">) </w:t>
      </w:r>
      <w:r w:rsidR="000F29A6" w:rsidRPr="00632C29">
        <w:t>.</w:t>
      </w:r>
      <w:proofErr w:type="gramEnd"/>
    </w:p>
    <w:p w14:paraId="4C0BF07B" w14:textId="467EAA26" w:rsidR="0000479B" w:rsidRPr="00632C29" w:rsidRDefault="006739C6" w:rsidP="00632C29">
      <w:pPr>
        <w:pStyle w:val="Listedelemspaced"/>
      </w:pPr>
      <w:r w:rsidRPr="00632C29">
        <w:t>Design</w:t>
      </w:r>
      <w:r w:rsidR="000F29A6" w:rsidRPr="00632C29">
        <w:t>ing</w:t>
      </w:r>
      <w:r w:rsidR="008B4E59" w:rsidRPr="00632C29">
        <w:t xml:space="preserve"> </w:t>
      </w:r>
      <w:r w:rsidR="000F29A6" w:rsidRPr="00632C29">
        <w:t>t</w:t>
      </w:r>
      <w:r w:rsidRPr="00632C29">
        <w:t xml:space="preserve">he website solideo.pl </w:t>
      </w:r>
      <w:r w:rsidR="000F29A6" w:rsidRPr="00632C29">
        <w:t xml:space="preserve">(which required custom backend) </w:t>
      </w:r>
      <w:r w:rsidRPr="00632C29">
        <w:t>and posters for events.</w:t>
      </w:r>
      <w:r w:rsidR="00970B7C" w:rsidRPr="00632C29">
        <w:t xml:space="preserve"> Learned: public consultations and focus groups</w:t>
      </w:r>
    </w:p>
    <w:p w14:paraId="01158D95" w14:textId="49F7AA2C" w:rsidR="00CF0C35" w:rsidRPr="00632C29" w:rsidRDefault="006739C6" w:rsidP="00632C29">
      <w:pPr>
        <w:pStyle w:val="Listedelemspaced"/>
      </w:pPr>
      <w:r w:rsidRPr="00632C29">
        <w:t xml:space="preserve">Implementation of </w:t>
      </w:r>
      <w:r w:rsidR="00FC64ED" w:rsidRPr="00632C29">
        <w:t xml:space="preserve">HR and </w:t>
      </w:r>
      <w:r w:rsidR="003D33A9" w:rsidRPr="00632C29">
        <w:t>internal assets</w:t>
      </w:r>
      <w:r w:rsidR="00FC64ED" w:rsidRPr="00632C29">
        <w:t xml:space="preserve"> </w:t>
      </w:r>
      <w:r w:rsidRPr="00632C29">
        <w:t xml:space="preserve">management system based on </w:t>
      </w:r>
      <w:proofErr w:type="spellStart"/>
      <w:r w:rsidRPr="00632C29">
        <w:t>NextCloud</w:t>
      </w:r>
      <w:proofErr w:type="spellEnd"/>
      <w:r w:rsidR="0000479B" w:rsidRPr="00632C29">
        <w:t>.</w:t>
      </w:r>
      <w:r w:rsidR="00970B7C" w:rsidRPr="00632C29">
        <w:t xml:space="preserve"> Learned: DevOps at scale.</w:t>
      </w:r>
    </w:p>
    <w:p w14:paraId="32E53A03" w14:textId="4C485083" w:rsidR="001720E7" w:rsidRPr="00632C29" w:rsidRDefault="006739C6" w:rsidP="00632C29">
      <w:pPr>
        <w:pStyle w:val="Listedelemspaced"/>
      </w:pPr>
      <w:r w:rsidRPr="00632C29">
        <w:t>Music driven lighting system for big events (150+ participants)</w:t>
      </w:r>
      <w:r w:rsidR="0000479B" w:rsidRPr="00632C29">
        <w:t xml:space="preserve">. </w:t>
      </w:r>
      <w:r w:rsidR="00970B7C" w:rsidRPr="00632C29">
        <w:t>At</w:t>
      </w:r>
      <w:r w:rsidRPr="00632C29">
        <w:t xml:space="preserve"> Soli Deo </w:t>
      </w:r>
      <w:r w:rsidR="00970B7C" w:rsidRPr="00632C29">
        <w:t xml:space="preserve">I </w:t>
      </w:r>
      <w:r w:rsidRPr="00632C29">
        <w:t xml:space="preserve">was </w:t>
      </w:r>
      <w:r w:rsidR="00970B7C" w:rsidRPr="00632C29">
        <w:t>responsible for stage lights</w:t>
      </w:r>
      <w:r w:rsidRPr="00632C29">
        <w:t xml:space="preserve"> and sound at events. </w:t>
      </w:r>
      <w:r w:rsidR="00970B7C" w:rsidRPr="00632C29">
        <w:t xml:space="preserve">There </w:t>
      </w:r>
      <w:r w:rsidRPr="00632C29">
        <w:t>I</w:t>
      </w:r>
      <w:r w:rsidR="006E5D40" w:rsidRPr="00632C29">
        <w:t xml:space="preserve"> </w:t>
      </w:r>
      <w:r w:rsidRPr="00632C29">
        <w:t>created a lighting system for large halls</w:t>
      </w:r>
      <w:r w:rsidR="00970B7C" w:rsidRPr="00632C29">
        <w:t>, both hardware and software</w:t>
      </w:r>
      <w:r w:rsidRPr="00632C29">
        <w:t>.</w:t>
      </w:r>
      <w:r w:rsidR="00970B7C" w:rsidRPr="00632C29">
        <w:t xml:space="preserve"> Challenges: (1) </w:t>
      </w:r>
      <w:proofErr w:type="spellStart"/>
      <w:r w:rsidR="00970B7C" w:rsidRPr="00632C29">
        <w:lastRenderedPageBreak/>
        <w:t>realtime</w:t>
      </w:r>
      <w:proofErr w:type="spellEnd"/>
      <w:r w:rsidR="00970B7C" w:rsidRPr="00632C29">
        <w:t xml:space="preserve"> software DSP with spectral analysis and a </w:t>
      </w:r>
      <w:proofErr w:type="spellStart"/>
      <w:r w:rsidR="00970B7C" w:rsidRPr="00632C29">
        <w:t>realtime</w:t>
      </w:r>
      <w:proofErr w:type="spellEnd"/>
      <w:r w:rsidR="00970B7C" w:rsidRPr="00632C29">
        <w:t>; (2) low-cost, high distance, low latency communication with stage lights (implemented using digital current loops instead of voltage gated signals which removed the need of cable shielding). Learned: interaction between software and physics</w:t>
      </w:r>
      <w:r w:rsidR="00392EEA" w:rsidRPr="00632C29">
        <w:t>, electrical safety paperwork</w:t>
      </w:r>
    </w:p>
    <w:p w14:paraId="1EEF575D" w14:textId="2E966F6B" w:rsidR="00E56924" w:rsidRPr="00632C29" w:rsidRDefault="006739C6" w:rsidP="00632C29">
      <w:pPr>
        <w:pStyle w:val="Heading2"/>
      </w:pPr>
      <w:r w:rsidRPr="00632C29">
        <w:t xml:space="preserve">2018 - </w:t>
      </w:r>
      <w:r w:rsidR="00A5279C" w:rsidRPr="00632C29">
        <w:t>2019</w:t>
      </w:r>
      <w:r w:rsidRPr="00632C29">
        <w:t xml:space="preserve"> — </w:t>
      </w:r>
      <w:r w:rsidR="0000479B" w:rsidRPr="00632C29">
        <w:t>a</w:t>
      </w:r>
      <w:r w:rsidRPr="00632C29">
        <w:t xml:space="preserve">rchitect and developer of </w:t>
      </w:r>
      <w:r w:rsidR="0000479B" w:rsidRPr="00632C29">
        <w:t>wise</w:t>
      </w:r>
      <w:r w:rsidRPr="00632C29">
        <w:t xml:space="preserve"> at wise-team.io</w:t>
      </w:r>
    </w:p>
    <w:p w14:paraId="5EF75AB2" w14:textId="16D5288C" w:rsidR="00E56924" w:rsidRPr="00632C29" w:rsidRDefault="00FA3F5E" w:rsidP="00632C29">
      <w:pPr>
        <w:pStyle w:val="Tre"/>
        <w:rPr>
          <w:lang w:val="en-GB"/>
        </w:rPr>
      </w:pPr>
      <w:r w:rsidRPr="00632C29">
        <w:rPr>
          <w:b/>
          <w:bCs/>
          <w:lang w:val="en-GB"/>
        </w:rPr>
        <w:t>Stack</w:t>
      </w:r>
      <w:r w:rsidRPr="00632C29">
        <w:rPr>
          <w:lang w:val="en-GB"/>
        </w:rPr>
        <w:t xml:space="preserve">: </w:t>
      </w:r>
      <w:proofErr w:type="spellStart"/>
      <w:r w:rsidRPr="00632C29">
        <w:rPr>
          <w:lang w:val="en-GB"/>
        </w:rPr>
        <w:t>Steem</w:t>
      </w:r>
      <w:proofErr w:type="spellEnd"/>
      <w:r w:rsidRPr="00632C29">
        <w:rPr>
          <w:lang w:val="en-GB"/>
        </w:rPr>
        <w:t xml:space="preserve"> blockchain + Typescript</w:t>
      </w:r>
      <w:r w:rsidR="00801F80" w:rsidRPr="00632C29">
        <w:rPr>
          <w:lang w:val="en-GB"/>
        </w:rPr>
        <w:t>/</w:t>
      </w:r>
      <w:r w:rsidRPr="00632C29">
        <w:rPr>
          <w:lang w:val="en-GB"/>
        </w:rPr>
        <w:t>Node.js</w:t>
      </w:r>
      <w:r w:rsidR="00801F80" w:rsidRPr="00632C29">
        <w:rPr>
          <w:lang w:val="en-GB"/>
        </w:rPr>
        <w:t>/browser</w:t>
      </w:r>
      <w:r w:rsidR="00D64C46" w:rsidRPr="00632C29">
        <w:rPr>
          <w:lang w:val="en-GB"/>
        </w:rPr>
        <w:t xml:space="preserve"> + Vue.js</w:t>
      </w:r>
      <w:r w:rsidRPr="00632C29">
        <w:rPr>
          <w:lang w:val="en-GB"/>
        </w:rPr>
        <w:t xml:space="preserve"> + Docker/swarm + PostgreSQL/</w:t>
      </w:r>
      <w:proofErr w:type="spellStart"/>
      <w:r w:rsidRPr="00632C29">
        <w:rPr>
          <w:lang w:val="en-GB"/>
        </w:rPr>
        <w:t>PostgREST</w:t>
      </w:r>
      <w:proofErr w:type="spellEnd"/>
      <w:r w:rsidRPr="00632C29">
        <w:rPr>
          <w:lang w:val="en-GB"/>
        </w:rPr>
        <w:t xml:space="preserve"> + Redis/socket.io + </w:t>
      </w:r>
      <w:proofErr w:type="spellStart"/>
      <w:r w:rsidRPr="00632C29">
        <w:rPr>
          <w:lang w:val="en-GB"/>
        </w:rPr>
        <w:t>Hashicorp</w:t>
      </w:r>
      <w:proofErr w:type="spellEnd"/>
      <w:r w:rsidRPr="00632C29">
        <w:rPr>
          <w:lang w:val="en-GB"/>
        </w:rPr>
        <w:t xml:space="preserve"> Vault + Travis + Ansible</w:t>
      </w:r>
      <w:r w:rsidR="00713038" w:rsidRPr="00632C29">
        <w:rPr>
          <w:lang w:val="en-GB"/>
        </w:rPr>
        <w:t xml:space="preserve"> + </w:t>
      </w:r>
      <w:r w:rsidR="00222458" w:rsidRPr="00632C29">
        <w:rPr>
          <w:lang w:val="en-GB"/>
        </w:rPr>
        <w:t>Logz.io</w:t>
      </w:r>
      <w:r w:rsidRPr="00632C29">
        <w:rPr>
          <w:lang w:val="en-GB"/>
        </w:rPr>
        <w:br/>
      </w:r>
      <w:r w:rsidR="006739C6" w:rsidRPr="00632C29">
        <w:rPr>
          <w:lang w:val="en-GB"/>
        </w:rPr>
        <w:t>Wise-team.io (</w:t>
      </w:r>
      <w:r w:rsidR="00A5279C" w:rsidRPr="00632C29">
        <w:rPr>
          <w:lang w:val="en-GB"/>
        </w:rPr>
        <w:t>https://github.com/wise-team</w:t>
      </w:r>
      <w:r w:rsidR="006739C6" w:rsidRPr="00632C29">
        <w:rPr>
          <w:rStyle w:val="Brak"/>
          <w:lang w:val="en-GB"/>
        </w:rPr>
        <w:t xml:space="preserve">) </w:t>
      </w:r>
      <w:r w:rsidR="00A5279C" w:rsidRPr="00632C29">
        <w:rPr>
          <w:lang w:val="en-GB"/>
        </w:rPr>
        <w:t>was</w:t>
      </w:r>
      <w:r w:rsidR="006739C6" w:rsidRPr="00632C29">
        <w:rPr>
          <w:lang w:val="en-GB"/>
        </w:rPr>
        <w:t xml:space="preserve"> a blockchain </w:t>
      </w:r>
      <w:proofErr w:type="spellStart"/>
      <w:r w:rsidR="006739C6" w:rsidRPr="00632C29">
        <w:rPr>
          <w:lang w:val="en-GB"/>
        </w:rPr>
        <w:t>startup</w:t>
      </w:r>
      <w:proofErr w:type="spellEnd"/>
      <w:r w:rsidR="00564B2F" w:rsidRPr="00632C29">
        <w:rPr>
          <w:lang w:val="en-GB"/>
        </w:rPr>
        <w:t>. We run</w:t>
      </w:r>
      <w:r w:rsidR="006739C6" w:rsidRPr="00632C29">
        <w:rPr>
          <w:lang w:val="en-GB"/>
        </w:rPr>
        <w:t xml:space="preserve"> a </w:t>
      </w:r>
      <w:proofErr w:type="spellStart"/>
      <w:r w:rsidR="006739C6" w:rsidRPr="00632C29">
        <w:rPr>
          <w:lang w:val="en-GB"/>
        </w:rPr>
        <w:t>Steem</w:t>
      </w:r>
      <w:proofErr w:type="spellEnd"/>
      <w:r w:rsidR="00A5279C" w:rsidRPr="00632C29">
        <w:rPr>
          <w:lang w:val="en-GB"/>
        </w:rPr>
        <w:t xml:space="preserve"> (now Hive)</w:t>
      </w:r>
      <w:r w:rsidR="006739C6" w:rsidRPr="00632C29">
        <w:rPr>
          <w:lang w:val="en-GB"/>
        </w:rPr>
        <w:t xml:space="preserve"> blockchain witness</w:t>
      </w:r>
      <w:r w:rsidR="00564B2F" w:rsidRPr="00632C29">
        <w:rPr>
          <w:lang w:val="en-GB"/>
        </w:rPr>
        <w:t xml:space="preserve"> node</w:t>
      </w:r>
      <w:r w:rsidR="006739C6" w:rsidRPr="00632C29">
        <w:rPr>
          <w:lang w:val="en-GB"/>
        </w:rPr>
        <w:t xml:space="preserve"> and </w:t>
      </w:r>
      <w:r w:rsidR="00DF3167" w:rsidRPr="00632C29">
        <w:rPr>
          <w:lang w:val="en-GB"/>
        </w:rPr>
        <w:t>maintain</w:t>
      </w:r>
      <w:r w:rsidR="00FC54AF" w:rsidRPr="00632C29">
        <w:rPr>
          <w:lang w:val="en-GB"/>
        </w:rPr>
        <w:t>ed</w:t>
      </w:r>
      <w:r w:rsidR="006739C6" w:rsidRPr="00632C29">
        <w:rPr>
          <w:lang w:val="en-GB"/>
        </w:rPr>
        <w:t xml:space="preserve"> two decentralized apps for </w:t>
      </w:r>
      <w:proofErr w:type="spellStart"/>
      <w:r w:rsidR="00461FC7" w:rsidRPr="00632C29">
        <w:rPr>
          <w:lang w:val="en-GB"/>
        </w:rPr>
        <w:t>S</w:t>
      </w:r>
      <w:r w:rsidR="006739C6" w:rsidRPr="00632C29">
        <w:rPr>
          <w:lang w:val="en-GB"/>
        </w:rPr>
        <w:t>teem</w:t>
      </w:r>
      <w:proofErr w:type="spellEnd"/>
      <w:r w:rsidR="006739C6" w:rsidRPr="00632C29">
        <w:rPr>
          <w:lang w:val="en-GB"/>
        </w:rPr>
        <w:t xml:space="preserve"> blockchain: Engrave and Wise. I </w:t>
      </w:r>
      <w:r w:rsidR="00615CE9" w:rsidRPr="00632C29">
        <w:rPr>
          <w:lang w:val="en-GB"/>
        </w:rPr>
        <w:t>was</w:t>
      </w:r>
      <w:r w:rsidR="006739C6" w:rsidRPr="00632C29">
        <w:rPr>
          <w:lang w:val="en-GB"/>
        </w:rPr>
        <w:t xml:space="preserve"> the architect and </w:t>
      </w:r>
      <w:r w:rsidR="006448E7" w:rsidRPr="00632C29">
        <w:rPr>
          <w:lang w:val="en-GB"/>
        </w:rPr>
        <w:t>lead</w:t>
      </w:r>
      <w:r w:rsidR="006739C6" w:rsidRPr="00632C29">
        <w:rPr>
          <w:lang w:val="en-GB"/>
        </w:rPr>
        <w:t xml:space="preserve"> of the WISE system. Wise </w:t>
      </w:r>
      <w:r w:rsidR="0070267A" w:rsidRPr="00632C29">
        <w:rPr>
          <w:lang w:val="en-GB"/>
        </w:rPr>
        <w:t>was</w:t>
      </w:r>
      <w:r w:rsidR="006739C6" w:rsidRPr="00632C29">
        <w:rPr>
          <w:lang w:val="en-GB"/>
        </w:rPr>
        <w:t xml:space="preserve"> a platform that allow</w:t>
      </w:r>
      <w:r w:rsidR="00103E2E" w:rsidRPr="00632C29">
        <w:rPr>
          <w:lang w:val="en-GB"/>
        </w:rPr>
        <w:t>ed</w:t>
      </w:r>
      <w:r w:rsidR="006739C6" w:rsidRPr="00632C29">
        <w:rPr>
          <w:lang w:val="en-GB"/>
        </w:rPr>
        <w:t xml:space="preserve"> </w:t>
      </w:r>
      <w:r w:rsidR="00C5269B" w:rsidRPr="00632C29">
        <w:rPr>
          <w:lang w:val="en-GB"/>
        </w:rPr>
        <w:t>“whale” users</w:t>
      </w:r>
      <w:r w:rsidR="006739C6" w:rsidRPr="00632C29">
        <w:rPr>
          <w:lang w:val="en-GB"/>
        </w:rPr>
        <w:t xml:space="preserve"> to delegate their voting power under strictly defined and publicly visible criteria.</w:t>
      </w:r>
      <w:r w:rsidR="009D6CCA" w:rsidRPr="00632C29">
        <w:rPr>
          <w:lang w:val="en-GB"/>
        </w:rPr>
        <w:t xml:space="preserve"> We designed a 2nd layer blockchain protocol with a toolset: a </w:t>
      </w:r>
      <w:proofErr w:type="spellStart"/>
      <w:r w:rsidR="009D6CCA" w:rsidRPr="00632C29">
        <w:rPr>
          <w:lang w:val="en-GB"/>
        </w:rPr>
        <w:t>nodejs</w:t>
      </w:r>
      <w:proofErr w:type="spellEnd"/>
      <w:r w:rsidR="009D6CCA" w:rsidRPr="00632C29">
        <w:rPr>
          <w:lang w:val="en-GB"/>
        </w:rPr>
        <w:t xml:space="preserve"> library, a cli tool, and a web portal. </w:t>
      </w:r>
      <w:r w:rsidR="009D6CCA" w:rsidRPr="00632C29">
        <w:rPr>
          <w:b/>
          <w:bCs/>
          <w:lang w:val="en-GB"/>
        </w:rPr>
        <w:t>Learned</w:t>
      </w:r>
      <w:r w:rsidR="009D6CCA" w:rsidRPr="00632C29">
        <w:rPr>
          <w:lang w:val="en-GB"/>
        </w:rPr>
        <w:t>: secure development where client money is at stake</w:t>
      </w:r>
      <w:r w:rsidR="00D77E66" w:rsidRPr="00632C29">
        <w:rPr>
          <w:lang w:val="en-GB"/>
        </w:rPr>
        <w:t xml:space="preserve"> • TDD</w:t>
      </w:r>
      <w:r w:rsidR="009D6CCA" w:rsidRPr="00632C29">
        <w:rPr>
          <w:lang w:val="en-GB"/>
        </w:rPr>
        <w:t xml:space="preserve"> • secure CI/CD • cryptographic key management (using </w:t>
      </w:r>
      <w:proofErr w:type="spellStart"/>
      <w:r w:rsidR="009D6CCA" w:rsidRPr="00632C29">
        <w:rPr>
          <w:lang w:val="en-GB"/>
        </w:rPr>
        <w:t>Hashicorp</w:t>
      </w:r>
      <w:proofErr w:type="spellEnd"/>
      <w:r w:rsidR="009D6CCA" w:rsidRPr="00632C29">
        <w:rPr>
          <w:lang w:val="en-GB"/>
        </w:rPr>
        <w:t xml:space="preserve"> Vault) • managing open-source project and collaborating with the community (PRs, issues) • hosting public </w:t>
      </w:r>
      <w:r w:rsidR="00CE4B2E" w:rsidRPr="00632C29">
        <w:rPr>
          <w:lang w:val="en-GB"/>
        </w:rPr>
        <w:t>• presenting project at a conferences (</w:t>
      </w:r>
      <w:proofErr w:type="spellStart"/>
      <w:r w:rsidR="00B02136" w:rsidRPr="00632C29">
        <w:rPr>
          <w:lang w:val="en-GB"/>
        </w:rPr>
        <w:t>S</w:t>
      </w:r>
      <w:r w:rsidR="002B1C42" w:rsidRPr="00632C29">
        <w:rPr>
          <w:lang w:val="en-GB"/>
        </w:rPr>
        <w:t>teem</w:t>
      </w:r>
      <w:proofErr w:type="spellEnd"/>
      <w:r w:rsidR="002B1C42" w:rsidRPr="00632C29">
        <w:rPr>
          <w:lang w:val="en-GB"/>
        </w:rPr>
        <w:t xml:space="preserve"> </w:t>
      </w:r>
      <w:r w:rsidR="00B02136" w:rsidRPr="00632C29">
        <w:rPr>
          <w:lang w:val="en-GB"/>
        </w:rPr>
        <w:t>M</w:t>
      </w:r>
      <w:r w:rsidR="002B1C42" w:rsidRPr="00632C29">
        <w:rPr>
          <w:lang w:val="en-GB"/>
        </w:rPr>
        <w:t xml:space="preserve">eetup </w:t>
      </w:r>
      <w:r w:rsidR="00B02136" w:rsidRPr="00632C29">
        <w:rPr>
          <w:lang w:val="en-GB"/>
        </w:rPr>
        <w:t>W</w:t>
      </w:r>
      <w:r w:rsidR="002B1C42" w:rsidRPr="00632C29">
        <w:rPr>
          <w:lang w:val="en-GB"/>
        </w:rPr>
        <w:t xml:space="preserve">arsaw, </w:t>
      </w:r>
      <w:proofErr w:type="spellStart"/>
      <w:r w:rsidR="00CE4B2E" w:rsidRPr="00632C29">
        <w:rPr>
          <w:lang w:val="en-GB"/>
        </w:rPr>
        <w:t>Steemfest</w:t>
      </w:r>
      <w:proofErr w:type="spellEnd"/>
      <w:r w:rsidR="00CE4B2E" w:rsidRPr="00632C29">
        <w:rPr>
          <w:lang w:val="en-GB"/>
        </w:rPr>
        <w:t xml:space="preserve"> 2018)</w:t>
      </w:r>
    </w:p>
    <w:p w14:paraId="2B4ADFF3" w14:textId="37EF9B50" w:rsidR="00DB21C7" w:rsidRPr="00632C29" w:rsidRDefault="00DB21C7" w:rsidP="00632C29">
      <w:pPr>
        <w:pStyle w:val="Heading2"/>
      </w:pPr>
      <w:r w:rsidRPr="00632C29">
        <w:t>2019 - today —</w:t>
      </w:r>
      <w:r w:rsidR="00766270" w:rsidRPr="00632C29">
        <w:t xml:space="preserve"> </w:t>
      </w:r>
      <w:r w:rsidRPr="00632C29">
        <w:t xml:space="preserve">Personalized patient advice system for </w:t>
      </w:r>
      <w:proofErr w:type="spellStart"/>
      <w:r w:rsidRPr="00632C29">
        <w:t>Voievodship</w:t>
      </w:r>
      <w:proofErr w:type="spellEnd"/>
      <w:r w:rsidRPr="00632C29">
        <w:t xml:space="preserve"> Rehabilitation Hospital for Children in </w:t>
      </w:r>
      <w:proofErr w:type="spellStart"/>
      <w:r w:rsidRPr="00632C29">
        <w:t>Ameryka</w:t>
      </w:r>
      <w:proofErr w:type="spellEnd"/>
      <w:r w:rsidR="00766270" w:rsidRPr="00632C29">
        <w:t xml:space="preserve"> (</w:t>
      </w:r>
      <w:proofErr w:type="spellStart"/>
      <w:proofErr w:type="gramStart"/>
      <w:r w:rsidR="00766270" w:rsidRPr="00632C29">
        <w:t>non profit</w:t>
      </w:r>
      <w:proofErr w:type="spellEnd"/>
      <w:proofErr w:type="gramEnd"/>
      <w:r w:rsidR="00766270" w:rsidRPr="00632C29">
        <w:t xml:space="preserve"> project)</w:t>
      </w:r>
    </w:p>
    <w:p w14:paraId="727E3FEC" w14:textId="67ABA6A1" w:rsidR="00DB21C7" w:rsidRPr="00632C29" w:rsidRDefault="0019372E" w:rsidP="00632C29">
      <w:pPr>
        <w:pStyle w:val="Entryparagraph"/>
        <w:rPr>
          <w:rStyle w:val="Hyperlink"/>
          <w:rFonts w:asciiTheme="majorHAnsi" w:hAnsiTheme="majorHAnsi" w:cs="Arial"/>
          <w:u w:val="none"/>
        </w:rPr>
      </w:pPr>
      <w:r w:rsidRPr="00632C29">
        <w:rPr>
          <w:b/>
          <w:bCs/>
        </w:rPr>
        <w:t>Stack</w:t>
      </w:r>
      <w:r w:rsidRPr="00632C29">
        <w:t>: Firebase (</w:t>
      </w:r>
      <w:r w:rsidR="002E1B13" w:rsidRPr="00632C29">
        <w:t>F</w:t>
      </w:r>
      <w:r w:rsidRPr="00632C29">
        <w:t>unctions/</w:t>
      </w:r>
      <w:proofErr w:type="spellStart"/>
      <w:r w:rsidR="002E1B13" w:rsidRPr="00632C29">
        <w:t>F</w:t>
      </w:r>
      <w:r w:rsidRPr="00632C29">
        <w:t>irestore</w:t>
      </w:r>
      <w:proofErr w:type="spellEnd"/>
      <w:r w:rsidRPr="00632C29">
        <w:t>/</w:t>
      </w:r>
      <w:proofErr w:type="spellStart"/>
      <w:r w:rsidR="002E1B13" w:rsidRPr="00632C29">
        <w:t>R</w:t>
      </w:r>
      <w:r w:rsidRPr="00632C29">
        <w:t>ealtime</w:t>
      </w:r>
      <w:r w:rsidR="002E1B13" w:rsidRPr="00632C29">
        <w:t>DB</w:t>
      </w:r>
      <w:proofErr w:type="spellEnd"/>
      <w:r w:rsidRPr="00632C29">
        <w:t>/</w:t>
      </w:r>
      <w:r w:rsidR="002E1B13" w:rsidRPr="00632C29">
        <w:t>A</w:t>
      </w:r>
      <w:r w:rsidRPr="00632C29">
        <w:t>uth/</w:t>
      </w:r>
      <w:proofErr w:type="spellStart"/>
      <w:r w:rsidR="002E1B13" w:rsidRPr="00632C29">
        <w:t>D</w:t>
      </w:r>
      <w:r w:rsidRPr="00632C29">
        <w:t>ynamic</w:t>
      </w:r>
      <w:r w:rsidR="002E1B13" w:rsidRPr="00632C29">
        <w:t>L</w:t>
      </w:r>
      <w:r w:rsidRPr="00632C29">
        <w:t>inks</w:t>
      </w:r>
      <w:proofErr w:type="spellEnd"/>
      <w:r w:rsidR="00A62E30" w:rsidRPr="00632C29">
        <w:t>/Hosting</w:t>
      </w:r>
      <w:r w:rsidRPr="00632C29">
        <w:t>) + Typescript/Node.js/browser + Vue.js + + Android native</w:t>
      </w:r>
      <w:r w:rsidR="0029369D" w:rsidRPr="00632C29">
        <w:t xml:space="preserve"> + Google Play store</w:t>
      </w:r>
      <w:r w:rsidRPr="00632C29">
        <w:t xml:space="preserve"> + Travis</w:t>
      </w:r>
      <w:r w:rsidRPr="00632C29">
        <w:br/>
      </w:r>
      <w:r w:rsidR="00E035D5" w:rsidRPr="00632C29">
        <w:rPr>
          <w:color w:val="000000" w:themeColor="text1"/>
        </w:rPr>
        <w:t>I was asked to develop the system by doctors in</w:t>
      </w:r>
      <w:r w:rsidR="00814C28" w:rsidRPr="00632C29">
        <w:rPr>
          <w:color w:val="000000" w:themeColor="text1"/>
        </w:rPr>
        <w:t xml:space="preserve"> Allergology Ward</w:t>
      </w:r>
      <w:r w:rsidR="00592E0C" w:rsidRPr="00632C29">
        <w:rPr>
          <w:color w:val="000000" w:themeColor="text1"/>
        </w:rPr>
        <w:t xml:space="preserve"> of the </w:t>
      </w:r>
      <w:r w:rsidR="002D65FC" w:rsidRPr="00632C29">
        <w:rPr>
          <w:color w:val="000000" w:themeColor="text1"/>
        </w:rPr>
        <w:t>Voivodeship</w:t>
      </w:r>
      <w:r w:rsidR="00E035D5" w:rsidRPr="00632C29">
        <w:rPr>
          <w:color w:val="000000" w:themeColor="text1"/>
        </w:rPr>
        <w:t xml:space="preserve"> Children Rehabilitation Hospital in </w:t>
      </w:r>
      <w:proofErr w:type="spellStart"/>
      <w:r w:rsidR="00E035D5" w:rsidRPr="00632C29">
        <w:rPr>
          <w:color w:val="000000" w:themeColor="text1"/>
        </w:rPr>
        <w:t>Ameryka</w:t>
      </w:r>
      <w:proofErr w:type="spellEnd"/>
      <w:r w:rsidR="00814C28" w:rsidRPr="00632C29">
        <w:rPr>
          <w:color w:val="000000" w:themeColor="text1"/>
        </w:rPr>
        <w:t xml:space="preserve">. </w:t>
      </w:r>
      <w:r w:rsidR="00E035D5" w:rsidRPr="00632C29">
        <w:rPr>
          <w:color w:val="000000" w:themeColor="text1"/>
        </w:rPr>
        <w:t>It was aimed to help with two issues</w:t>
      </w:r>
      <w:r w:rsidR="00814C28" w:rsidRPr="00632C29">
        <w:rPr>
          <w:color w:val="000000" w:themeColor="text1"/>
        </w:rPr>
        <w:t>:</w:t>
      </w:r>
      <w:r w:rsidR="00E035D5" w:rsidRPr="00632C29">
        <w:rPr>
          <w:color w:val="000000" w:themeColor="text1"/>
        </w:rPr>
        <w:t xml:space="preserve"> (1)</w:t>
      </w:r>
      <w:r w:rsidR="00814C28" w:rsidRPr="00632C29">
        <w:rPr>
          <w:color w:val="000000" w:themeColor="text1"/>
        </w:rPr>
        <w:t xml:space="preserve"> allergic test </w:t>
      </w:r>
      <w:proofErr w:type="gramStart"/>
      <w:r w:rsidR="00814C28" w:rsidRPr="00632C29">
        <w:rPr>
          <w:color w:val="000000" w:themeColor="text1"/>
        </w:rPr>
        <w:t>have</w:t>
      </w:r>
      <w:proofErr w:type="gramEnd"/>
      <w:r w:rsidR="00814C28" w:rsidRPr="00632C29">
        <w:rPr>
          <w:color w:val="000000" w:themeColor="text1"/>
        </w:rPr>
        <w:t xml:space="preserve"> long evaluation time and the results arrive after patient discharge</w:t>
      </w:r>
      <w:r w:rsidR="00592E0C" w:rsidRPr="00632C29">
        <w:rPr>
          <w:color w:val="000000" w:themeColor="text1"/>
        </w:rPr>
        <w:t xml:space="preserve">; </w:t>
      </w:r>
      <w:r w:rsidR="00E035D5" w:rsidRPr="00632C29">
        <w:rPr>
          <w:color w:val="000000" w:themeColor="text1"/>
        </w:rPr>
        <w:t>(2)</w:t>
      </w:r>
      <w:r w:rsidR="00814C28" w:rsidRPr="00632C29">
        <w:rPr>
          <w:color w:val="000000" w:themeColor="text1"/>
        </w:rPr>
        <w:t xml:space="preserve"> the advice is often complicated and hard to remember by the patient</w:t>
      </w:r>
      <w:r w:rsidR="00E035D5" w:rsidRPr="00632C29">
        <w:rPr>
          <w:color w:val="000000" w:themeColor="text1"/>
        </w:rPr>
        <w:t>. This app</w:t>
      </w:r>
      <w:r w:rsidR="00814C28" w:rsidRPr="00632C29">
        <w:rPr>
          <w:color w:val="000000" w:themeColor="text1"/>
        </w:rPr>
        <w:t xml:space="preserve"> </w:t>
      </w:r>
      <w:r w:rsidR="00DD3CE4" w:rsidRPr="00632C29">
        <w:rPr>
          <w:color w:val="000000" w:themeColor="text1"/>
        </w:rPr>
        <w:t>allows patient</w:t>
      </w:r>
      <w:r w:rsidR="00D94379" w:rsidRPr="00632C29">
        <w:rPr>
          <w:color w:val="000000" w:themeColor="text1"/>
        </w:rPr>
        <w:t>’s</w:t>
      </w:r>
      <w:r w:rsidR="00DD3CE4" w:rsidRPr="00632C29">
        <w:rPr>
          <w:color w:val="000000" w:themeColor="text1"/>
        </w:rPr>
        <w:t xml:space="preserve"> parents to view medical </w:t>
      </w:r>
      <w:proofErr w:type="gramStart"/>
      <w:r w:rsidR="00DD3CE4" w:rsidRPr="00632C29">
        <w:rPr>
          <w:color w:val="000000" w:themeColor="text1"/>
        </w:rPr>
        <w:t>advices</w:t>
      </w:r>
      <w:proofErr w:type="gramEnd"/>
      <w:r w:rsidR="00DD3CE4" w:rsidRPr="00632C29">
        <w:rPr>
          <w:color w:val="000000" w:themeColor="text1"/>
        </w:rPr>
        <w:t xml:space="preserve"> on their mobile devices. </w:t>
      </w:r>
      <w:r w:rsidR="00014C32" w:rsidRPr="00632C29">
        <w:rPr>
          <w:color w:val="000000" w:themeColor="text1"/>
        </w:rPr>
        <w:t>This is a non-profit and open source (GPLv3) project:</w:t>
      </w:r>
      <w:r w:rsidR="00DD3CE4" w:rsidRPr="00632C29">
        <w:rPr>
          <w:color w:val="000000" w:themeColor="text1"/>
        </w:rPr>
        <w:t xml:space="preserve"> </w:t>
      </w:r>
      <w:r w:rsidR="00014C32" w:rsidRPr="00632C29">
        <w:rPr>
          <w:color w:val="000000" w:themeColor="text1"/>
          <w:u w:val="single"/>
        </w:rPr>
        <w:t>https://github.com/Jblew/amerykahospital-personalizedadvice</w:t>
      </w:r>
      <w:r w:rsidR="0056376D" w:rsidRPr="00632C29">
        <w:rPr>
          <w:rStyle w:val="Hyperlink"/>
          <w:rFonts w:asciiTheme="majorHAnsi" w:hAnsiTheme="majorHAnsi" w:cs="Arial"/>
          <w:color w:val="000000" w:themeColor="text1"/>
          <w:u w:val="none"/>
        </w:rPr>
        <w:t xml:space="preserve"> / </w:t>
      </w:r>
      <w:r w:rsidR="0056376D" w:rsidRPr="00632C29">
        <w:rPr>
          <w:rStyle w:val="Hyperlink"/>
          <w:rFonts w:asciiTheme="majorHAnsi" w:hAnsiTheme="majorHAnsi" w:cs="Arial"/>
          <w:u w:val="none"/>
        </w:rPr>
        <w:t xml:space="preserve">website: </w:t>
      </w:r>
      <w:r w:rsidR="00F94A14" w:rsidRPr="00862D80">
        <w:rPr>
          <w:rFonts w:asciiTheme="majorHAnsi" w:hAnsiTheme="majorHAnsi" w:cs="Arial"/>
          <w:u w:val="single"/>
        </w:rPr>
        <w:t>https://aplikacja.ameryka.com.pl/</w:t>
      </w:r>
      <w:r w:rsidR="00E035D5" w:rsidRPr="00862D80">
        <w:rPr>
          <w:rStyle w:val="Hyperlink"/>
          <w:rFonts w:asciiTheme="majorHAnsi" w:hAnsiTheme="majorHAnsi" w:cs="Arial"/>
          <w:u w:val="none"/>
        </w:rPr>
        <w:t>.</w:t>
      </w:r>
      <w:r w:rsidR="00E035D5" w:rsidRPr="00632C29">
        <w:rPr>
          <w:rStyle w:val="Hyperlink"/>
          <w:rFonts w:asciiTheme="majorHAnsi" w:hAnsiTheme="majorHAnsi" w:cs="Arial"/>
          <w:u w:val="none"/>
        </w:rPr>
        <w:t xml:space="preserve"> </w:t>
      </w:r>
      <w:r w:rsidR="00632C29">
        <w:rPr>
          <w:rStyle w:val="Hyperlink"/>
          <w:rFonts w:asciiTheme="majorHAnsi" w:hAnsiTheme="majorHAnsi" w:cs="Arial"/>
          <w:u w:val="none"/>
        </w:rPr>
        <w:br/>
      </w:r>
      <w:r w:rsidR="00E035D5" w:rsidRPr="00632C29">
        <w:rPr>
          <w:rStyle w:val="Hyperlink"/>
          <w:rFonts w:asciiTheme="majorHAnsi" w:hAnsiTheme="majorHAnsi" w:cs="Arial"/>
          <w:b/>
          <w:bCs/>
          <w:u w:val="none"/>
        </w:rPr>
        <w:t>Learned:</w:t>
      </w:r>
      <w:r w:rsidR="00024043" w:rsidRPr="00632C29">
        <w:rPr>
          <w:rStyle w:val="Hyperlink"/>
          <w:rFonts w:asciiTheme="majorHAnsi" w:hAnsiTheme="majorHAnsi" w:cs="Arial"/>
          <w:u w:val="none"/>
        </w:rPr>
        <w:t xml:space="preserve"> providing training for and users and IT support staff</w:t>
      </w:r>
      <w:r w:rsidR="00024043" w:rsidRPr="00632C29">
        <w:rPr>
          <w:color w:val="000000" w:themeColor="text1"/>
        </w:rPr>
        <w:t xml:space="preserve"> • </w:t>
      </w:r>
      <w:r w:rsidR="00024043" w:rsidRPr="00632C29">
        <w:rPr>
          <w:rStyle w:val="Hyperlink"/>
          <w:rFonts w:asciiTheme="majorHAnsi" w:hAnsiTheme="majorHAnsi" w:cs="Arial"/>
          <w:u w:val="none"/>
        </w:rPr>
        <w:t>GDPR compliance</w:t>
      </w:r>
    </w:p>
    <w:p w14:paraId="0854073C" w14:textId="160F504D" w:rsidR="00766270" w:rsidRPr="00632C29" w:rsidRDefault="00766270" w:rsidP="00632C29">
      <w:pPr>
        <w:pStyle w:val="Heading2"/>
      </w:pPr>
      <w:r w:rsidRPr="00632C29">
        <w:t>2019 - 202</w:t>
      </w:r>
      <w:r w:rsidR="006D7322" w:rsidRPr="00632C29">
        <w:t>1</w:t>
      </w:r>
      <w:r w:rsidRPr="00632C29">
        <w:t xml:space="preserve"> — </w:t>
      </w:r>
      <w:proofErr w:type="spellStart"/>
      <w:proofErr w:type="gramStart"/>
      <w:r w:rsidRPr="00632C29">
        <w:t>Hi.pine</w:t>
      </w:r>
      <w:proofErr w:type="spellEnd"/>
      <w:proofErr w:type="gramEnd"/>
      <w:r w:rsidRPr="00632C29">
        <w:t xml:space="preserve"> gamified </w:t>
      </w:r>
      <w:proofErr w:type="spellStart"/>
      <w:r w:rsidRPr="00632C29">
        <w:t>cheneau</w:t>
      </w:r>
      <w:proofErr w:type="spellEnd"/>
      <w:r w:rsidRPr="00632C29">
        <w:t xml:space="preserve"> bracing (</w:t>
      </w:r>
      <w:proofErr w:type="spellStart"/>
      <w:r w:rsidRPr="00632C29">
        <w:t>non profit</w:t>
      </w:r>
      <w:proofErr w:type="spellEnd"/>
      <w:r w:rsidRPr="00632C29">
        <w:t xml:space="preserve"> project)</w:t>
      </w:r>
    </w:p>
    <w:p w14:paraId="0D9E2DE9" w14:textId="580EDD2C" w:rsidR="00766270" w:rsidRPr="00632C29" w:rsidRDefault="00766270" w:rsidP="00632C29">
      <w:pPr>
        <w:pStyle w:val="Entryparagraph"/>
        <w:rPr>
          <w:rStyle w:val="Hyperlink"/>
          <w:rFonts w:asciiTheme="majorHAnsi" w:hAnsiTheme="majorHAnsi" w:cstheme="majorBidi"/>
          <w:sz w:val="22"/>
          <w:szCs w:val="22"/>
          <w:u w:val="none"/>
        </w:rPr>
      </w:pPr>
      <w:r w:rsidRPr="00632C29">
        <w:rPr>
          <w:b/>
          <w:bCs/>
          <w:i/>
          <w:iCs/>
        </w:rPr>
        <w:t>Stack</w:t>
      </w:r>
      <w:r w:rsidRPr="00632C29">
        <w:rPr>
          <w:i/>
          <w:iCs/>
        </w:rPr>
        <w:t>: Typescript, Vue</w:t>
      </w:r>
      <w:r w:rsidR="002D65FC" w:rsidRPr="00632C29">
        <w:rPr>
          <w:i/>
          <w:iCs/>
        </w:rPr>
        <w:t>, React</w:t>
      </w:r>
      <w:r w:rsidRPr="00632C29">
        <w:rPr>
          <w:i/>
          <w:iCs/>
        </w:rPr>
        <w:t>, Google IoT platform, GCP datastore, ESP32</w:t>
      </w:r>
      <w:r w:rsidR="00BD4447" w:rsidRPr="00632C29">
        <w:rPr>
          <w:i/>
          <w:iCs/>
        </w:rPr>
        <w:t xml:space="preserve">, Platform.io, </w:t>
      </w:r>
      <w:proofErr w:type="spellStart"/>
      <w:r w:rsidR="00BD4447" w:rsidRPr="00632C29">
        <w:rPr>
          <w:i/>
          <w:iCs/>
        </w:rPr>
        <w:t>Markovian+Bayesian</w:t>
      </w:r>
      <w:proofErr w:type="spellEnd"/>
      <w:r w:rsidR="00BD4447" w:rsidRPr="00632C29">
        <w:rPr>
          <w:i/>
          <w:iCs/>
        </w:rPr>
        <w:t xml:space="preserve"> ML</w:t>
      </w:r>
      <w:r w:rsidRPr="00632C29">
        <w:rPr>
          <w:i/>
          <w:iCs/>
        </w:rPr>
        <w:br/>
      </w:r>
      <w:proofErr w:type="spellStart"/>
      <w:r w:rsidRPr="00632C29">
        <w:t>Cheneau</w:t>
      </w:r>
      <w:proofErr w:type="spellEnd"/>
      <w:r w:rsidRPr="00632C29">
        <w:t xml:space="preserve"> is an effective means to treat juvenile </w:t>
      </w:r>
      <w:proofErr w:type="gramStart"/>
      <w:r w:rsidRPr="00632C29">
        <w:t>scoliosis</w:t>
      </w:r>
      <w:proofErr w:type="gramEnd"/>
      <w:r w:rsidRPr="00632C29">
        <w:t xml:space="preserve"> but the difficulty lies in the fact that an adolescent has to wear the rigid brace 23 hours a day. I was asked to develop a device to monitor therapy compliance and angle progression. In a multidisciplinary team we designed several prototypes of a device to be mounted on </w:t>
      </w:r>
      <w:proofErr w:type="spellStart"/>
      <w:r w:rsidRPr="00632C29">
        <w:t>Cheneau</w:t>
      </w:r>
      <w:proofErr w:type="spellEnd"/>
      <w:r w:rsidRPr="00632C29">
        <w:t xml:space="preserve"> braces. During the development of the </w:t>
      </w:r>
      <w:proofErr w:type="gramStart"/>
      <w:r w:rsidRPr="00632C29">
        <w:t>project</w:t>
      </w:r>
      <w:proofErr w:type="gramEnd"/>
      <w:r w:rsidRPr="00632C29">
        <w:t xml:space="preserve"> we decided that gamification will be more effective than plain control of compliance. To elevate my skills on gamification I </w:t>
      </w:r>
      <w:r w:rsidR="00BD4447" w:rsidRPr="00632C29">
        <w:t>completed</w:t>
      </w:r>
      <w:r w:rsidRPr="00632C29">
        <w:t xml:space="preserve"> a </w:t>
      </w:r>
      <w:r w:rsidR="00BD4447" w:rsidRPr="00632C29">
        <w:t xml:space="preserve">month-long </w:t>
      </w:r>
      <w:r w:rsidRPr="00632C29">
        <w:t>Behavioural Design Masterclass by Yu-kai Chou and obtained an Octalysis Level 1 certificate on gamification.</w:t>
      </w:r>
      <w:r w:rsidR="00BD4447" w:rsidRPr="00632C29">
        <w:t xml:space="preserve"> The project also facilitated development of near-</w:t>
      </w:r>
      <w:proofErr w:type="spellStart"/>
      <w:r w:rsidR="00BD4447" w:rsidRPr="00632C29">
        <w:t>realtime</w:t>
      </w:r>
      <w:proofErr w:type="spellEnd"/>
      <w:r w:rsidR="00BD4447" w:rsidRPr="00632C29">
        <w:t xml:space="preserve"> hidden </w:t>
      </w:r>
      <w:proofErr w:type="spellStart"/>
      <w:r w:rsidR="00BD4447" w:rsidRPr="00632C29">
        <w:t>markov</w:t>
      </w:r>
      <w:proofErr w:type="spellEnd"/>
      <w:r w:rsidR="00BD4447" w:rsidRPr="00632C29">
        <w:t xml:space="preserve"> classifier for pattern recognition in 3*9dof motion sensors.</w:t>
      </w:r>
      <w:r w:rsidR="006D7322" w:rsidRPr="00632C29">
        <w:t xml:space="preserve"> The project was discontinued due to an earlier success of similar solution (we decided that it is better to start designing in another field rather than compete with already working solution that embraced core features of our idea).</w:t>
      </w:r>
      <w:r w:rsidR="00BD4447" w:rsidRPr="00632C29">
        <w:t xml:space="preserve"> </w:t>
      </w:r>
      <w:r w:rsidR="00BD4447" w:rsidRPr="00632C29">
        <w:rPr>
          <w:b/>
          <w:bCs/>
        </w:rPr>
        <w:t>Learned</w:t>
      </w:r>
      <w:r w:rsidR="00BD4447" w:rsidRPr="00632C29">
        <w:t>: secure IoT device management</w:t>
      </w:r>
      <w:r w:rsidR="00632C29" w:rsidRPr="00632C29">
        <w:rPr>
          <w:color w:val="000000" w:themeColor="text1"/>
          <w:lang w:val="en-US"/>
        </w:rPr>
        <w:t xml:space="preserve"> • </w:t>
      </w:r>
      <w:r w:rsidR="00BD4447" w:rsidRPr="00632C29">
        <w:t>collaboration with machine-learning expert</w:t>
      </w:r>
      <w:r w:rsidR="00632C29" w:rsidRPr="00632C29">
        <w:rPr>
          <w:color w:val="000000" w:themeColor="text1"/>
          <w:lang w:val="en-US"/>
        </w:rPr>
        <w:t xml:space="preserve"> • </w:t>
      </w:r>
      <w:r w:rsidR="00BD4447" w:rsidRPr="00632C29">
        <w:t>preparing data for machine-learning work</w:t>
      </w:r>
      <w:r w:rsidR="00632C29" w:rsidRPr="00632C29">
        <w:rPr>
          <w:color w:val="000000" w:themeColor="text1"/>
          <w:lang w:val="en-US"/>
        </w:rPr>
        <w:t xml:space="preserve"> • </w:t>
      </w:r>
      <w:r w:rsidR="008E67DB" w:rsidRPr="00632C29">
        <w:t>ML DevOps (data management, model deployment)</w:t>
      </w:r>
    </w:p>
    <w:p w14:paraId="706727FC" w14:textId="7C2D0822" w:rsidR="00BB3E25" w:rsidRPr="00632C29" w:rsidRDefault="00024043" w:rsidP="00632C29">
      <w:pPr>
        <w:pStyle w:val="Heading2"/>
      </w:pPr>
      <w:r w:rsidRPr="00632C29">
        <w:t>2019 - 2020</w:t>
      </w:r>
      <w:r w:rsidR="00BB3E25" w:rsidRPr="00632C29">
        <w:t xml:space="preserve"> — </w:t>
      </w:r>
      <w:r w:rsidRPr="00632C29">
        <w:t>Pitchup.com</w:t>
      </w:r>
    </w:p>
    <w:p w14:paraId="0355BB8A" w14:textId="33F7B961" w:rsidR="00BB3E25" w:rsidRPr="00632C29" w:rsidRDefault="00BB3E25" w:rsidP="00632C29">
      <w:pPr>
        <w:pStyle w:val="Entryparagraph"/>
      </w:pPr>
      <w:r w:rsidRPr="00632C29">
        <w:rPr>
          <w:b/>
          <w:bCs/>
          <w:i/>
          <w:iCs/>
        </w:rPr>
        <w:t>Stack</w:t>
      </w:r>
      <w:r w:rsidRPr="00632C29">
        <w:rPr>
          <w:i/>
          <w:iCs/>
        </w:rPr>
        <w:t xml:space="preserve">: </w:t>
      </w:r>
      <w:r w:rsidR="00024043" w:rsidRPr="00632C29">
        <w:rPr>
          <w:i/>
          <w:iCs/>
        </w:rPr>
        <w:t xml:space="preserve">Typescript, NodeJS, Vue, </w:t>
      </w:r>
      <w:proofErr w:type="spellStart"/>
      <w:r w:rsidR="00024043" w:rsidRPr="00632C29">
        <w:rPr>
          <w:i/>
          <w:iCs/>
        </w:rPr>
        <w:t>Xstate</w:t>
      </w:r>
      <w:proofErr w:type="spellEnd"/>
      <w:r w:rsidR="00024043" w:rsidRPr="00632C29">
        <w:rPr>
          <w:i/>
          <w:iCs/>
        </w:rPr>
        <w:t xml:space="preserve">, </w:t>
      </w:r>
      <w:proofErr w:type="spellStart"/>
      <w:r w:rsidR="00024043" w:rsidRPr="00632C29">
        <w:rPr>
          <w:i/>
          <w:iCs/>
        </w:rPr>
        <w:t>GraphQL</w:t>
      </w:r>
      <w:proofErr w:type="spellEnd"/>
      <w:r w:rsidR="00024043" w:rsidRPr="00632C29">
        <w:rPr>
          <w:i/>
          <w:iCs/>
        </w:rPr>
        <w:t>/</w:t>
      </w:r>
      <w:proofErr w:type="spellStart"/>
      <w:r w:rsidR="00024043" w:rsidRPr="00632C29">
        <w:rPr>
          <w:i/>
          <w:iCs/>
        </w:rPr>
        <w:t>Hasura</w:t>
      </w:r>
      <w:proofErr w:type="spellEnd"/>
      <w:r w:rsidR="00024043" w:rsidRPr="00632C29">
        <w:rPr>
          <w:i/>
          <w:iCs/>
        </w:rPr>
        <w:t>, Postgres, Python, Gitlab</w:t>
      </w:r>
      <w:r w:rsidRPr="00632C29">
        <w:br/>
      </w:r>
      <w:r w:rsidR="00E843E3" w:rsidRPr="00632C29">
        <w:t>At Pitchup.com I was consulting Typescript related decisions and issues, building search middleware, designing a proof of concept (and later implementing) a novel approach to frontend state management using finite state machines (</w:t>
      </w:r>
      <w:proofErr w:type="spellStart"/>
      <w:r w:rsidR="00E843E3" w:rsidRPr="00632C29">
        <w:t>xstate</w:t>
      </w:r>
      <w:proofErr w:type="spellEnd"/>
      <w:r w:rsidR="00E843E3" w:rsidRPr="00632C29">
        <w:t xml:space="preserve"> machines as a state provider for </w:t>
      </w:r>
      <w:proofErr w:type="spellStart"/>
      <w:r w:rsidR="00E843E3" w:rsidRPr="00632C29">
        <w:t>vue</w:t>
      </w:r>
      <w:proofErr w:type="spellEnd"/>
      <w:r w:rsidR="00E843E3" w:rsidRPr="00632C29">
        <w:t xml:space="preserve">). I also implemented SQL views and procedures for </w:t>
      </w:r>
      <w:proofErr w:type="spellStart"/>
      <w:r w:rsidR="00E843E3" w:rsidRPr="00632C29">
        <w:t>Hasura</w:t>
      </w:r>
      <w:proofErr w:type="spellEnd"/>
      <w:r w:rsidR="00E843E3" w:rsidRPr="00632C29">
        <w:t xml:space="preserve"> </w:t>
      </w:r>
      <w:proofErr w:type="spellStart"/>
      <w:r w:rsidR="00E843E3" w:rsidRPr="00632C29">
        <w:t>GraphQL</w:t>
      </w:r>
      <w:proofErr w:type="spellEnd"/>
      <w:r w:rsidR="00E843E3" w:rsidRPr="00632C29">
        <w:t xml:space="preserve"> backend.</w:t>
      </w:r>
      <w:r w:rsidR="00766270" w:rsidRPr="00632C29">
        <w:t xml:space="preserve"> </w:t>
      </w:r>
      <w:r w:rsidR="00766270" w:rsidRPr="00632C29">
        <w:rPr>
          <w:b/>
          <w:bCs/>
        </w:rPr>
        <w:t>Learned</w:t>
      </w:r>
      <w:r w:rsidR="00766270" w:rsidRPr="00632C29">
        <w:t>: finite machines, collaboration with UX team and understanding UX research reports</w:t>
      </w:r>
      <w:r w:rsidR="00BD4447" w:rsidRPr="00632C29">
        <w:t>, improved English</w:t>
      </w:r>
    </w:p>
    <w:p w14:paraId="3A038C3C" w14:textId="48AA0AEB" w:rsidR="00E843E3" w:rsidRPr="00632C29" w:rsidRDefault="00E843E3" w:rsidP="00632C29">
      <w:pPr>
        <w:pStyle w:val="Heading2"/>
      </w:pPr>
      <w:r w:rsidRPr="00632C29">
        <w:t>12.2020 - 2021 — Refair.me</w:t>
      </w:r>
    </w:p>
    <w:p w14:paraId="3EC55BAF" w14:textId="4C1FC8BF" w:rsidR="00E843E3" w:rsidRPr="00632C29" w:rsidRDefault="00E843E3" w:rsidP="00632C29">
      <w:pPr>
        <w:pStyle w:val="Entryparagraph"/>
      </w:pPr>
      <w:r w:rsidRPr="00632C29">
        <w:rPr>
          <w:b/>
          <w:bCs/>
          <w:i/>
          <w:iCs/>
        </w:rPr>
        <w:t>Stack:</w:t>
      </w:r>
      <w:r w:rsidRPr="00632C29">
        <w:rPr>
          <w:i/>
          <w:iCs/>
        </w:rPr>
        <w:t xml:space="preserve"> Typescript, NodeJS, PostgreSQL, </w:t>
      </w:r>
      <w:proofErr w:type="spellStart"/>
      <w:r w:rsidRPr="00632C29">
        <w:rPr>
          <w:i/>
          <w:iCs/>
        </w:rPr>
        <w:t>TypeORM</w:t>
      </w:r>
      <w:proofErr w:type="spellEnd"/>
      <w:r w:rsidRPr="00632C29">
        <w:rPr>
          <w:i/>
          <w:iCs/>
        </w:rPr>
        <w:t>, Vue, Gitlab, Jira</w:t>
      </w:r>
      <w:r w:rsidRPr="00632C29">
        <w:rPr>
          <w:i/>
          <w:iCs/>
        </w:rPr>
        <w:br/>
      </w:r>
      <w:r w:rsidRPr="00632C29">
        <w:t xml:space="preserve">Refair.me was an innovative HR platform for gamified referral-based recruitment. I was a half-time senior </w:t>
      </w:r>
      <w:proofErr w:type="spellStart"/>
      <w:r w:rsidRPr="00632C29">
        <w:t>fullstack</w:t>
      </w:r>
      <w:proofErr w:type="spellEnd"/>
      <w:r w:rsidRPr="00632C29">
        <w:t xml:space="preserve"> developer working on refactoring both backend and frontend to Typescript. The project was discontinued on Feb 2021 due to</w:t>
      </w:r>
      <w:r w:rsidR="00E5104B" w:rsidRPr="00632C29">
        <w:t xml:space="preserve"> lack of</w:t>
      </w:r>
      <w:r w:rsidRPr="00632C29">
        <w:t xml:space="preserve"> financin</w:t>
      </w:r>
      <w:r w:rsidR="00E5104B" w:rsidRPr="00632C29">
        <w:t>g</w:t>
      </w:r>
      <w:r w:rsidRPr="00632C29">
        <w:t>.</w:t>
      </w:r>
      <w:r w:rsidR="00766270" w:rsidRPr="00632C29">
        <w:t xml:space="preserve"> </w:t>
      </w:r>
      <w:r w:rsidR="00766270" w:rsidRPr="00632C29">
        <w:rPr>
          <w:b/>
          <w:bCs/>
        </w:rPr>
        <w:t>Learned</w:t>
      </w:r>
      <w:r w:rsidR="00766270" w:rsidRPr="00632C29">
        <w:t>: refactoring large codebase on actively developed project</w:t>
      </w:r>
    </w:p>
    <w:p w14:paraId="326BCD58" w14:textId="57A58D1F" w:rsidR="00766270" w:rsidRPr="00632C29" w:rsidRDefault="002D65FC" w:rsidP="00632C29">
      <w:pPr>
        <w:pStyle w:val="Entryparagraph"/>
      </w:pPr>
      <w:r w:rsidRPr="00632C29">
        <w:rPr>
          <w:sz w:val="24"/>
          <w:szCs w:val="24"/>
          <w:u w:val="single"/>
        </w:rPr>
        <w:lastRenderedPageBreak/>
        <w:t>09.2021 – 09.2022 — Voivodeship Specialist Hospital in Olsztyn</w:t>
      </w:r>
      <w:r w:rsidRPr="00632C29">
        <w:rPr>
          <w:sz w:val="24"/>
          <w:szCs w:val="24"/>
        </w:rPr>
        <w:br/>
      </w:r>
      <w:r w:rsidRPr="00632C29">
        <w:rPr>
          <w:b/>
          <w:bCs/>
        </w:rPr>
        <w:t>Wards:</w:t>
      </w:r>
      <w:r w:rsidRPr="00632C29">
        <w:t xml:space="preserve"> Traumatology, Cardiology, Primary Care, Maternity ward (labour tract), Emergency Department, General surgery, Intensive care, General </w:t>
      </w:r>
      <w:proofErr w:type="spellStart"/>
      <w:r w:rsidRPr="00632C29">
        <w:t>Pediatrics</w:t>
      </w:r>
      <w:proofErr w:type="spellEnd"/>
      <w:r w:rsidRPr="00632C29">
        <w:t>, Neonatology, General Psychiatry.</w:t>
      </w:r>
      <w:r w:rsidRPr="00632C29">
        <w:br/>
        <w:t xml:space="preserve">After completing medical university and passing Polish Medical Licensing Exam I am completing the </w:t>
      </w:r>
      <w:proofErr w:type="spellStart"/>
      <w:r w:rsidRPr="00632C29">
        <w:t>mangatory</w:t>
      </w:r>
      <w:proofErr w:type="spellEnd"/>
      <w:r w:rsidRPr="00632C29">
        <w:t xml:space="preserve"> physician internship. I chose Voivodeship Specialist Hospital in Olsztyn because the hospital is organized around large emergency department and holds status of a trauma </w:t>
      </w:r>
      <w:proofErr w:type="spellStart"/>
      <w:r w:rsidRPr="00632C29">
        <w:t>center</w:t>
      </w:r>
      <w:proofErr w:type="spellEnd"/>
      <w:r w:rsidRPr="00632C29">
        <w:t xml:space="preserve"> which means that there is an opportunity to learn emergency care and gain experience in treating common iatrogenic complications that are more often admitted than in most hospitals.  </w:t>
      </w:r>
      <w:r w:rsidRPr="00632C29">
        <w:rPr>
          <w:b/>
          <w:bCs/>
        </w:rPr>
        <w:t>Learned</w:t>
      </w:r>
      <w:r w:rsidRPr="00632C29">
        <w:t>: teamwork in stressful situations, emergency closed-loop mode communication, working in a highly hierarchical community, professional communication with patients</w:t>
      </w:r>
    </w:p>
    <w:p w14:paraId="0B08606C" w14:textId="77777777" w:rsidR="0048724B" w:rsidRPr="00632C29" w:rsidRDefault="00B85026" w:rsidP="007C35D8">
      <w:pPr>
        <w:pStyle w:val="Heading1"/>
        <w:rPr>
          <w:lang w:val="en-GB"/>
        </w:rPr>
      </w:pPr>
      <w:r w:rsidRPr="00632C29">
        <w:rPr>
          <w:lang w:val="en-GB"/>
        </w:rPr>
        <w:t>IT SKILLS</w:t>
      </w:r>
    </w:p>
    <w:p w14:paraId="1B652E46" w14:textId="5B6A8ED0" w:rsidR="001E5FB0" w:rsidRDefault="001E5FB0" w:rsidP="00831EE6">
      <w:pPr>
        <w:pStyle w:val="Entryparagraph"/>
      </w:pPr>
      <w:r w:rsidRPr="0005332E">
        <w:rPr>
          <w:b/>
          <w:bCs/>
        </w:rPr>
        <w:t>Highlights</w:t>
      </w:r>
      <w:r w:rsidRPr="00831EE6">
        <w:t xml:space="preserve">: </w:t>
      </w:r>
      <w:proofErr w:type="spellStart"/>
      <w:r w:rsidR="003F361C" w:rsidRPr="00831EE6">
        <w:t>Fullstack</w:t>
      </w:r>
      <w:proofErr w:type="spellEnd"/>
      <w:r w:rsidR="003F361C" w:rsidRPr="00831EE6">
        <w:t xml:space="preserve"> (Typescript + Vue</w:t>
      </w:r>
      <w:r w:rsidR="00512B9E" w:rsidRPr="00831EE6">
        <w:t>/react</w:t>
      </w:r>
      <w:r w:rsidR="003F361C" w:rsidRPr="00831EE6">
        <w:t xml:space="preserve"> + Node.js) </w:t>
      </w:r>
      <w:r w:rsidRPr="00831EE6">
        <w:t xml:space="preserve">+ </w:t>
      </w:r>
      <w:r w:rsidR="00512B9E" w:rsidRPr="00831EE6">
        <w:t>Go</w:t>
      </w:r>
      <w:r w:rsidRPr="00831EE6">
        <w:t xml:space="preserve"> + </w:t>
      </w:r>
      <w:r w:rsidR="00BF4497" w:rsidRPr="00831EE6">
        <w:t>cloud</w:t>
      </w:r>
      <w:r w:rsidR="00512B9E" w:rsidRPr="00831EE6">
        <w:t xml:space="preserve"> + Kubernetes; </w:t>
      </w:r>
      <w:r w:rsidR="00A917BB">
        <w:br/>
      </w:r>
      <w:r w:rsidR="00A917BB" w:rsidRPr="00A917BB">
        <w:rPr>
          <w:b/>
          <w:bCs/>
        </w:rPr>
        <w:t>L</w:t>
      </w:r>
      <w:r w:rsidR="00512B9E" w:rsidRPr="00A917BB">
        <w:rPr>
          <w:b/>
          <w:bCs/>
        </w:rPr>
        <w:t>earning</w:t>
      </w:r>
      <w:r w:rsidR="00A917BB">
        <w:t>:</w:t>
      </w:r>
      <w:r w:rsidR="00512B9E" w:rsidRPr="00831EE6">
        <w:t xml:space="preserve"> </w:t>
      </w:r>
      <w:proofErr w:type="spellStart"/>
      <w:r w:rsidR="00512B9E" w:rsidRPr="00831EE6">
        <w:t>datascience</w:t>
      </w:r>
      <w:proofErr w:type="spellEnd"/>
      <w:r w:rsidR="00512B9E" w:rsidRPr="00831EE6">
        <w:t xml:space="preserve"> (Julia</w:t>
      </w:r>
      <w:r w:rsidR="00270386" w:rsidRPr="00831EE6">
        <w:t>, Bayesian/</w:t>
      </w:r>
      <w:proofErr w:type="spellStart"/>
      <w:r w:rsidR="00270386" w:rsidRPr="00831EE6">
        <w:t>markovian</w:t>
      </w:r>
      <w:proofErr w:type="spellEnd"/>
      <w:r w:rsidR="00270386" w:rsidRPr="00831EE6">
        <w:t xml:space="preserve"> methods</w:t>
      </w:r>
      <w:r w:rsidR="00512B9E" w:rsidRPr="00831EE6">
        <w:t>)</w:t>
      </w:r>
    </w:p>
    <w:p w14:paraId="6E4DA519" w14:textId="77777777" w:rsidR="00831EE6" w:rsidRDefault="00831EE6" w:rsidP="00831EE6">
      <w:pPr>
        <w:pStyle w:val="Entryparagraph"/>
      </w:pPr>
    </w:p>
    <w:p w14:paraId="5B67C70E" w14:textId="33C3A486" w:rsidR="00831EE6" w:rsidRPr="00831EE6" w:rsidRDefault="00831EE6" w:rsidP="00831EE6">
      <w:pPr>
        <w:pStyle w:val="Entryparagraph"/>
        <w:sectPr w:rsidR="00831EE6" w:rsidRPr="00831EE6" w:rsidSect="00970B7C">
          <w:headerReference w:type="even" r:id="rId12"/>
          <w:headerReference w:type="default" r:id="rId13"/>
          <w:footerReference w:type="even" r:id="rId14"/>
          <w:footerReference w:type="default" r:id="rId15"/>
          <w:headerReference w:type="first" r:id="rId16"/>
          <w:footerReference w:type="first" r:id="rId17"/>
          <w:pgSz w:w="11906" w:h="16838"/>
          <w:pgMar w:top="804" w:right="453" w:bottom="227" w:left="396" w:header="567" w:footer="851" w:gutter="0"/>
          <w:cols w:space="708"/>
          <w:docGrid w:linePitch="326"/>
        </w:sectPr>
      </w:pPr>
    </w:p>
    <w:p w14:paraId="374C4A4A" w14:textId="77777777" w:rsidR="00D04419" w:rsidRPr="00632C29" w:rsidRDefault="00D04419" w:rsidP="0048724B">
      <w:pPr>
        <w:spacing w:after="0"/>
        <w:ind w:left="964" w:hanging="964"/>
        <w:rPr>
          <w:rFonts w:cs="Arial"/>
          <w:b/>
          <w:bCs/>
          <w:sz w:val="21"/>
          <w:szCs w:val="21"/>
          <w:lang w:val="en-GB"/>
        </w:rPr>
      </w:pPr>
      <w:r w:rsidRPr="00632C29">
        <w:rPr>
          <w:rFonts w:cs="Arial"/>
          <w:b/>
          <w:bCs/>
          <w:sz w:val="21"/>
          <w:szCs w:val="21"/>
          <w:lang w:val="en-GB"/>
        </w:rPr>
        <w:t>Languages</w:t>
      </w:r>
    </w:p>
    <w:p w14:paraId="04CAC96F" w14:textId="4AE7CA0C"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Typescript</w:t>
      </w:r>
      <w:r w:rsidR="009F4072" w:rsidRPr="00632C29">
        <w:rPr>
          <w:rFonts w:cs="Arial"/>
          <w:sz w:val="21"/>
          <w:szCs w:val="21"/>
          <w:lang w:val="en-GB"/>
        </w:rPr>
        <w:t xml:space="preserve"> + </w:t>
      </w:r>
      <w:proofErr w:type="spellStart"/>
      <w:r w:rsidR="009F4072" w:rsidRPr="00632C29">
        <w:rPr>
          <w:rFonts w:cs="Arial"/>
          <w:sz w:val="21"/>
          <w:szCs w:val="21"/>
          <w:lang w:val="en-GB"/>
        </w:rPr>
        <w:t>Javascript</w:t>
      </w:r>
      <w:proofErr w:type="spellEnd"/>
      <w:r w:rsidRPr="00632C29">
        <w:rPr>
          <w:rFonts w:cs="Arial"/>
          <w:sz w:val="21"/>
          <w:szCs w:val="21"/>
          <w:lang w:val="en-GB"/>
        </w:rPr>
        <w:t xml:space="preserve"> (TOP </w:t>
      </w:r>
      <w:r w:rsidR="00B409EC" w:rsidRPr="00632C29">
        <w:rPr>
          <w:rFonts w:cs="Arial"/>
          <w:sz w:val="21"/>
          <w:szCs w:val="21"/>
          <w:lang w:val="en-GB"/>
        </w:rPr>
        <w:t>8</w:t>
      </w:r>
      <w:r w:rsidRPr="00632C29">
        <w:rPr>
          <w:rFonts w:cs="Arial"/>
          <w:sz w:val="21"/>
          <w:szCs w:val="21"/>
          <w:lang w:val="en-GB"/>
        </w:rPr>
        <w:t xml:space="preserve"> Typescript developer in Poland on Codersrank.io). Browser + Node.js</w:t>
      </w:r>
    </w:p>
    <w:p w14:paraId="41924AB0" w14:textId="7780600C" w:rsidR="00DA1FEA" w:rsidRPr="00632C29" w:rsidRDefault="00DA1FEA"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A6D8E" w:rsidRPr="00632C29">
        <w:rPr>
          <w:rFonts w:cs="Arial"/>
          <w:sz w:val="21"/>
          <w:szCs w:val="21"/>
          <w:lang w:val="en-GB"/>
        </w:rPr>
        <w:t>Software architecture: UML, SOLID/DDD/component architecture/efficient boundaries</w:t>
      </w:r>
    </w:p>
    <w:p w14:paraId="12F19EA1" w14:textId="2EC07B4A" w:rsidR="00AA6D8E" w:rsidRPr="00632C29" w:rsidRDefault="00AA6D8E"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004744C0"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Go</w:t>
      </w:r>
    </w:p>
    <w:p w14:paraId="1E5FD8D9" w14:textId="4DD8BC8A"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Julia</w:t>
      </w:r>
    </w:p>
    <w:p w14:paraId="3546B273" w14:textId="2B22154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Java SE 8 </w:t>
      </w:r>
    </w:p>
    <w:p w14:paraId="24480826" w14:textId="412A4D46" w:rsidR="00D04419" w:rsidRPr="00632C29" w:rsidRDefault="00D04419" w:rsidP="00D04419">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Python </w:t>
      </w:r>
    </w:p>
    <w:p w14:paraId="0EE33C7E" w14:textId="39ED5D10" w:rsidR="004744C0" w:rsidRPr="00632C29" w:rsidRDefault="004744C0" w:rsidP="004744C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Dart </w:t>
      </w:r>
    </w:p>
    <w:p w14:paraId="7A6D54D8" w14:textId="77777777" w:rsidR="00D04419" w:rsidRPr="00632C29" w:rsidRDefault="00D04419" w:rsidP="0048724B">
      <w:pPr>
        <w:spacing w:after="0"/>
        <w:ind w:left="964" w:hanging="964"/>
        <w:rPr>
          <w:rFonts w:cs="Arial"/>
          <w:b/>
          <w:bCs/>
          <w:sz w:val="21"/>
          <w:szCs w:val="21"/>
          <w:lang w:val="en-GB"/>
        </w:rPr>
      </w:pPr>
    </w:p>
    <w:p w14:paraId="4F5CE7C4" w14:textId="77777777" w:rsidR="00D04419" w:rsidRPr="00632C29" w:rsidRDefault="00D04419" w:rsidP="00DA1FEA">
      <w:pPr>
        <w:spacing w:after="0"/>
        <w:ind w:left="964" w:hanging="964"/>
        <w:rPr>
          <w:rFonts w:cs="Arial"/>
          <w:b/>
          <w:bCs/>
          <w:sz w:val="21"/>
          <w:szCs w:val="21"/>
          <w:lang w:val="en-GB"/>
        </w:rPr>
      </w:pPr>
      <w:r w:rsidRPr="00632C29">
        <w:rPr>
          <w:rFonts w:cs="Arial"/>
          <w:b/>
          <w:bCs/>
          <w:sz w:val="21"/>
          <w:szCs w:val="21"/>
          <w:lang w:val="en-GB"/>
        </w:rPr>
        <w:t>Frontend</w:t>
      </w:r>
    </w:p>
    <w:p w14:paraId="3A342970" w14:textId="77777777" w:rsidR="0048724B" w:rsidRPr="00632C29" w:rsidRDefault="00326BDE" w:rsidP="00D04419">
      <w:pPr>
        <w:spacing w:after="0"/>
        <w:rPr>
          <w:rFonts w:cs="Arial"/>
          <w:sz w:val="21"/>
          <w:szCs w:val="21"/>
          <w:lang w:val="en-GB"/>
        </w:rPr>
      </w:pPr>
      <w:r w:rsidRPr="00632C29">
        <w:rPr>
          <w:rFonts w:ascii="Segoe UI Symbol" w:hAnsi="Segoe UI Symbol" w:cs="Segoe UI Symbol"/>
          <w:sz w:val="21"/>
          <w:szCs w:val="21"/>
          <w:lang w:val="en-GB"/>
        </w:rPr>
        <w:t>★★★★</w:t>
      </w:r>
      <w:r w:rsidR="003E01AF" w:rsidRPr="00632C29">
        <w:rPr>
          <w:rFonts w:ascii="Segoe UI Symbol" w:hAnsi="Segoe UI Symbol" w:cs="Segoe UI Symbol"/>
          <w:sz w:val="21"/>
          <w:szCs w:val="21"/>
          <w:lang w:val="en-GB"/>
        </w:rPr>
        <w:t>★</w:t>
      </w:r>
      <w:r w:rsidRPr="00632C29">
        <w:rPr>
          <w:rFonts w:cs="Arial"/>
          <w:sz w:val="21"/>
          <w:szCs w:val="21"/>
          <w:lang w:val="en-GB"/>
        </w:rPr>
        <w:t xml:space="preserve"> Vue.js + </w:t>
      </w:r>
      <w:proofErr w:type="spellStart"/>
      <w:r w:rsidRPr="00632C29">
        <w:rPr>
          <w:rFonts w:cs="Arial"/>
          <w:sz w:val="21"/>
          <w:szCs w:val="21"/>
          <w:lang w:val="en-GB"/>
        </w:rPr>
        <w:t>vuex</w:t>
      </w:r>
      <w:proofErr w:type="spellEnd"/>
      <w:r w:rsidR="00D04419" w:rsidRPr="00632C29">
        <w:rPr>
          <w:rFonts w:cs="Arial"/>
          <w:sz w:val="21"/>
          <w:szCs w:val="21"/>
          <w:lang w:val="en-GB"/>
        </w:rPr>
        <w:t xml:space="preserve"> + </w:t>
      </w:r>
      <w:proofErr w:type="spellStart"/>
      <w:r w:rsidR="00D04419" w:rsidRPr="00632C29">
        <w:rPr>
          <w:rFonts w:cs="Arial"/>
          <w:sz w:val="21"/>
          <w:szCs w:val="21"/>
          <w:lang w:val="en-GB"/>
        </w:rPr>
        <w:t>vue</w:t>
      </w:r>
      <w:proofErr w:type="spellEnd"/>
      <w:r w:rsidR="00D04419" w:rsidRPr="00632C29">
        <w:rPr>
          <w:rFonts w:cs="Arial"/>
          <w:sz w:val="21"/>
          <w:szCs w:val="21"/>
          <w:lang w:val="en-GB"/>
        </w:rPr>
        <w:t>-router</w:t>
      </w:r>
    </w:p>
    <w:p w14:paraId="7E26825A" w14:textId="545019BE" w:rsidR="002377C9" w:rsidRPr="00632C29" w:rsidRDefault="002377C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xstate</w:t>
      </w:r>
      <w:proofErr w:type="spellEnd"/>
      <w:r w:rsidRPr="00632C29">
        <w:rPr>
          <w:rFonts w:cs="Arial"/>
          <w:sz w:val="21"/>
          <w:szCs w:val="21"/>
          <w:lang w:val="en-GB"/>
        </w:rPr>
        <w:t xml:space="preserve"> (state machines)</w:t>
      </w:r>
    </w:p>
    <w:p w14:paraId="1FF87A26" w14:textId="6A416432" w:rsidR="001A5DE9" w:rsidRPr="00632C29" w:rsidRDefault="001A5DE9"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w:t>
      </w:r>
    </w:p>
    <w:p w14:paraId="2663C0A4" w14:textId="77777777" w:rsidR="00FB11BD" w:rsidRPr="00632C29" w:rsidRDefault="00FB11BD" w:rsidP="002377C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IndexedDB</w:t>
      </w:r>
      <w:proofErr w:type="spellEnd"/>
      <w:r w:rsidRPr="00632C29">
        <w:rPr>
          <w:rFonts w:cs="Arial"/>
          <w:sz w:val="21"/>
          <w:szCs w:val="21"/>
          <w:lang w:val="en-GB"/>
        </w:rPr>
        <w:t xml:space="preserve"> (Dexie.js)</w:t>
      </w:r>
    </w:p>
    <w:p w14:paraId="5BE2167D" w14:textId="77777777" w:rsidR="00AC19EB" w:rsidRPr="00632C29" w:rsidRDefault="00AC19EB" w:rsidP="00D04419">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React + redux</w:t>
      </w:r>
    </w:p>
    <w:p w14:paraId="1F9CA258" w14:textId="49B94852" w:rsidR="00AC19EB" w:rsidRPr="00632C29" w:rsidRDefault="00AC19EB"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Webpack</w:t>
      </w:r>
    </w:p>
    <w:p w14:paraId="570CD8A4" w14:textId="77777777" w:rsidR="00FA09FF" w:rsidRPr="00632C29" w:rsidRDefault="00D9748D" w:rsidP="008553A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BF5648" w:rsidRPr="00632C29">
        <w:rPr>
          <w:rFonts w:cs="Arial"/>
          <w:sz w:val="21"/>
          <w:szCs w:val="21"/>
          <w:lang w:val="en-GB"/>
        </w:rPr>
        <w:t>HTML5 + CSS3</w:t>
      </w:r>
    </w:p>
    <w:p w14:paraId="22E00125" w14:textId="65C6E3BE" w:rsidR="00CF1B13" w:rsidRPr="00632C29" w:rsidRDefault="00CF1B13"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Design:</w:t>
      </w:r>
      <w:r w:rsidR="001A5DE9" w:rsidRPr="00632C29">
        <w:rPr>
          <w:rFonts w:cs="Arial"/>
          <w:sz w:val="21"/>
          <w:szCs w:val="21"/>
          <w:lang w:val="en-GB"/>
        </w:rPr>
        <w:t xml:space="preserve"> Figma,</w:t>
      </w:r>
      <w:r w:rsidRPr="00632C29">
        <w:rPr>
          <w:rFonts w:cs="Arial"/>
          <w:sz w:val="21"/>
          <w:szCs w:val="21"/>
          <w:lang w:val="en-GB"/>
        </w:rPr>
        <w:t xml:space="preserve"> Affinity Designer</w:t>
      </w:r>
    </w:p>
    <w:p w14:paraId="06989BB2" w14:textId="7B8CAB06" w:rsidR="00B338A8" w:rsidRPr="00632C29" w:rsidRDefault="00B338A8" w:rsidP="00774C25">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Bootstrap</w:t>
      </w:r>
      <w:r w:rsidR="00735F80" w:rsidRPr="00632C29">
        <w:rPr>
          <w:rFonts w:cs="Arial"/>
          <w:sz w:val="21"/>
          <w:szCs w:val="21"/>
          <w:lang w:val="en-GB"/>
        </w:rPr>
        <w:t xml:space="preserve"> (React-</w:t>
      </w:r>
      <w:proofErr w:type="spellStart"/>
      <w:r w:rsidR="00735F80" w:rsidRPr="00632C29">
        <w:rPr>
          <w:rFonts w:cs="Arial"/>
          <w:sz w:val="21"/>
          <w:szCs w:val="21"/>
          <w:lang w:val="en-GB"/>
        </w:rPr>
        <w:t>boostrap</w:t>
      </w:r>
      <w:proofErr w:type="spellEnd"/>
      <w:r w:rsidR="00735F80" w:rsidRPr="00632C29">
        <w:rPr>
          <w:rFonts w:cs="Arial"/>
          <w:sz w:val="21"/>
          <w:szCs w:val="21"/>
          <w:lang w:val="en-GB"/>
        </w:rPr>
        <w:t>, Vue-bootstrap)</w:t>
      </w:r>
    </w:p>
    <w:p w14:paraId="2799B86F" w14:textId="1C42F803" w:rsidR="00B338A8" w:rsidRPr="00632C29" w:rsidRDefault="00B338A8" w:rsidP="00B338A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Material design</w:t>
      </w:r>
      <w:r w:rsidR="00AC19EB" w:rsidRPr="00632C29">
        <w:rPr>
          <w:rFonts w:cs="Arial"/>
          <w:sz w:val="21"/>
          <w:szCs w:val="21"/>
          <w:lang w:val="en-GB"/>
        </w:rPr>
        <w:t xml:space="preserve"> (</w:t>
      </w:r>
      <w:proofErr w:type="spellStart"/>
      <w:r w:rsidRPr="00632C29">
        <w:rPr>
          <w:rFonts w:cs="Arial"/>
          <w:sz w:val="21"/>
          <w:szCs w:val="21"/>
          <w:lang w:val="en-GB"/>
        </w:rPr>
        <w:t>Vuetify</w:t>
      </w:r>
      <w:proofErr w:type="spellEnd"/>
      <w:r w:rsidR="00AC19EB" w:rsidRPr="00632C29">
        <w:rPr>
          <w:rFonts w:cs="Arial"/>
          <w:sz w:val="21"/>
          <w:szCs w:val="21"/>
          <w:lang w:val="en-GB"/>
        </w:rPr>
        <w:t>)</w:t>
      </w:r>
    </w:p>
    <w:p w14:paraId="4F4539B7" w14:textId="6B0B9077" w:rsidR="00BF5648" w:rsidRDefault="00BF5648" w:rsidP="00735F80">
      <w:pPr>
        <w:spacing w:after="0"/>
        <w:rPr>
          <w:rFonts w:cs="Arial"/>
          <w:sz w:val="21"/>
          <w:szCs w:val="21"/>
          <w:lang w:val="en-GB"/>
        </w:rPr>
      </w:pPr>
      <w:r w:rsidRPr="00632C29">
        <w:rPr>
          <w:rFonts w:ascii="Segoe UI Symbol" w:hAnsi="Segoe UI Symbol" w:cs="Segoe UI Symbol"/>
          <w:sz w:val="21"/>
          <w:szCs w:val="21"/>
          <w:lang w:val="en-GB"/>
        </w:rPr>
        <w:t>★★</w:t>
      </w:r>
      <w:r w:rsidR="002377C9"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SASS (SCSS)</w:t>
      </w:r>
    </w:p>
    <w:p w14:paraId="35B21F37" w14:textId="77777777" w:rsidR="00EA6C99" w:rsidRPr="00632C29" w:rsidRDefault="00EA6C99" w:rsidP="00735F80">
      <w:pPr>
        <w:spacing w:after="0"/>
        <w:rPr>
          <w:rFonts w:cs="Arial"/>
          <w:sz w:val="21"/>
          <w:szCs w:val="21"/>
          <w:lang w:val="en-GB"/>
        </w:rPr>
      </w:pPr>
    </w:p>
    <w:p w14:paraId="56AC18D8" w14:textId="77777777" w:rsidR="00BD5ABC" w:rsidRPr="00632C29" w:rsidRDefault="00BD5ABC" w:rsidP="00735F80">
      <w:pPr>
        <w:spacing w:after="0"/>
        <w:rPr>
          <w:rFonts w:cs="Arial"/>
          <w:b/>
          <w:bCs/>
          <w:sz w:val="21"/>
          <w:szCs w:val="21"/>
          <w:lang w:val="en-GB"/>
        </w:rPr>
      </w:pPr>
      <w:r w:rsidRPr="00632C29">
        <w:rPr>
          <w:rFonts w:cs="Arial"/>
          <w:b/>
          <w:bCs/>
          <w:sz w:val="21"/>
          <w:szCs w:val="21"/>
          <w:lang w:val="en-GB"/>
        </w:rPr>
        <w:t>Tools</w:t>
      </w:r>
    </w:p>
    <w:p w14:paraId="2341F1BC" w14:textId="2C8202AC"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ascii="Segoe UI Symbol" w:hAnsi="Segoe UI Symbol" w:cs="Segoe UI Symbol"/>
          <w:sz w:val="21"/>
          <w:szCs w:val="21"/>
          <w:lang w:val="en-GB"/>
        </w:rPr>
        <w:t>★</w:t>
      </w:r>
      <w:r w:rsidRPr="00632C29">
        <w:rPr>
          <w:rFonts w:cs="Arial"/>
          <w:sz w:val="21"/>
          <w:szCs w:val="21"/>
          <w:lang w:val="en-GB"/>
        </w:rPr>
        <w:t xml:space="preserve"> Docker + docker swarm</w:t>
      </w:r>
    </w:p>
    <w:p w14:paraId="115D6367" w14:textId="0F99AB55" w:rsidR="00735F80" w:rsidRPr="00632C29" w:rsidRDefault="00735F80" w:rsidP="00735F80">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Kubernetes (+microk8s)</w:t>
      </w:r>
    </w:p>
    <w:p w14:paraId="33E375EA" w14:textId="64F994D4"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35F80" w:rsidRPr="00632C29">
        <w:rPr>
          <w:rFonts w:cs="Segoe UI Symbol"/>
          <w:sz w:val="21"/>
          <w:szCs w:val="21"/>
          <w:lang w:val="en-GB"/>
        </w:rPr>
        <w:t xml:space="preserve"> </w:t>
      </w:r>
      <w:proofErr w:type="spellStart"/>
      <w:r w:rsidR="00735F80" w:rsidRPr="00632C29">
        <w:rPr>
          <w:rFonts w:cs="Arial"/>
          <w:sz w:val="21"/>
          <w:szCs w:val="21"/>
          <w:lang w:val="en-GB"/>
        </w:rPr>
        <w:t>Github</w:t>
      </w:r>
      <w:proofErr w:type="spellEnd"/>
      <w:r w:rsidR="00735F80" w:rsidRPr="00632C29">
        <w:rPr>
          <w:rFonts w:cs="Arial"/>
          <w:sz w:val="21"/>
          <w:szCs w:val="21"/>
          <w:lang w:val="en-GB"/>
        </w:rPr>
        <w:t xml:space="preserve"> actions</w:t>
      </w:r>
    </w:p>
    <w:p w14:paraId="382F69D3" w14:textId="1674A24E" w:rsidR="00BC33C1" w:rsidRPr="00632C29"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163806" w:rsidRPr="00632C29">
        <w:rPr>
          <w:rFonts w:cs="Arial"/>
          <w:sz w:val="21"/>
          <w:szCs w:val="21"/>
          <w:lang w:val="en-GB"/>
        </w:rPr>
        <w:t xml:space="preserve">TDD (Mocha, Jest, </w:t>
      </w:r>
      <w:proofErr w:type="spellStart"/>
      <w:r w:rsidR="00163806" w:rsidRPr="00632C29">
        <w:rPr>
          <w:rFonts w:cs="Arial"/>
          <w:sz w:val="21"/>
          <w:szCs w:val="21"/>
          <w:lang w:val="en-GB"/>
        </w:rPr>
        <w:t>Tslint</w:t>
      </w:r>
      <w:proofErr w:type="spellEnd"/>
      <w:r w:rsidR="00163806" w:rsidRPr="00632C29">
        <w:rPr>
          <w:rFonts w:cs="Arial"/>
          <w:sz w:val="21"/>
          <w:szCs w:val="21"/>
          <w:lang w:val="en-GB"/>
        </w:rPr>
        <w:t xml:space="preserve">, </w:t>
      </w:r>
      <w:proofErr w:type="spellStart"/>
      <w:r w:rsidR="00163806" w:rsidRPr="00632C29">
        <w:rPr>
          <w:rFonts w:cs="Arial"/>
          <w:sz w:val="21"/>
          <w:szCs w:val="21"/>
          <w:lang w:val="en-GB"/>
        </w:rPr>
        <w:t>Sinon</w:t>
      </w:r>
      <w:proofErr w:type="spellEnd"/>
      <w:r w:rsidR="00163806" w:rsidRPr="00632C29">
        <w:rPr>
          <w:rFonts w:cs="Arial"/>
          <w:sz w:val="21"/>
          <w:szCs w:val="21"/>
          <w:lang w:val="en-GB"/>
        </w:rPr>
        <w:t>, Istanbul/</w:t>
      </w:r>
      <w:proofErr w:type="spellStart"/>
      <w:r w:rsidR="00163806" w:rsidRPr="00632C29">
        <w:rPr>
          <w:rFonts w:cs="Arial"/>
          <w:sz w:val="21"/>
          <w:szCs w:val="21"/>
          <w:lang w:val="en-GB"/>
        </w:rPr>
        <w:t>nyc</w:t>
      </w:r>
      <w:proofErr w:type="spellEnd"/>
      <w:r w:rsidR="00735F80" w:rsidRPr="00632C29">
        <w:rPr>
          <w:rFonts w:cs="Arial"/>
          <w:sz w:val="21"/>
          <w:szCs w:val="21"/>
          <w:lang w:val="en-GB"/>
        </w:rPr>
        <w:t xml:space="preserve">, go test, </w:t>
      </w:r>
      <w:proofErr w:type="spellStart"/>
      <w:proofErr w:type="gramStart"/>
      <w:r w:rsidR="00735F80" w:rsidRPr="00632C29">
        <w:rPr>
          <w:rFonts w:cs="Arial"/>
          <w:sz w:val="21"/>
          <w:szCs w:val="21"/>
          <w:lang w:val="en-GB"/>
        </w:rPr>
        <w:t>python.unittest</w:t>
      </w:r>
      <w:proofErr w:type="spellEnd"/>
      <w:proofErr w:type="gramEnd"/>
      <w:r w:rsidR="00735F80" w:rsidRPr="00632C29">
        <w:rPr>
          <w:rFonts w:cs="Arial"/>
          <w:sz w:val="21"/>
          <w:szCs w:val="21"/>
          <w:lang w:val="en-GB"/>
        </w:rPr>
        <w:t xml:space="preserve">, </w:t>
      </w:r>
      <w:proofErr w:type="spellStart"/>
      <w:r w:rsidR="00735F80" w:rsidRPr="00632C29">
        <w:rPr>
          <w:rFonts w:cs="Arial"/>
          <w:sz w:val="21"/>
          <w:szCs w:val="21"/>
          <w:lang w:val="en-GB"/>
        </w:rPr>
        <w:t>julia</w:t>
      </w:r>
      <w:proofErr w:type="spellEnd"/>
      <w:r w:rsidR="00735F80" w:rsidRPr="00632C29">
        <w:rPr>
          <w:rFonts w:cs="Arial"/>
          <w:sz w:val="21"/>
          <w:szCs w:val="21"/>
          <w:lang w:val="en-GB"/>
        </w:rPr>
        <w:t xml:space="preserve"> test</w:t>
      </w:r>
      <w:r w:rsidR="00163806" w:rsidRPr="00632C29">
        <w:rPr>
          <w:rFonts w:cs="Arial"/>
          <w:sz w:val="21"/>
          <w:szCs w:val="21"/>
          <w:lang w:val="en-GB"/>
        </w:rPr>
        <w:t>,</w:t>
      </w:r>
      <w:r w:rsidR="00735F80" w:rsidRPr="00632C29">
        <w:rPr>
          <w:rFonts w:cs="Arial"/>
          <w:sz w:val="21"/>
          <w:szCs w:val="21"/>
          <w:lang w:val="en-GB"/>
        </w:rPr>
        <w:t xml:space="preserve"> JUnit,</w:t>
      </w:r>
      <w:r w:rsidR="00163806" w:rsidRPr="00632C29">
        <w:rPr>
          <w:rFonts w:cs="Arial"/>
          <w:sz w:val="21"/>
          <w:szCs w:val="21"/>
          <w:lang w:val="en-GB"/>
        </w:rPr>
        <w:t xml:space="preserve"> </w:t>
      </w:r>
      <w:proofErr w:type="spellStart"/>
      <w:r w:rsidR="00163806" w:rsidRPr="00632C29">
        <w:rPr>
          <w:rFonts w:cs="Arial"/>
          <w:sz w:val="21"/>
          <w:szCs w:val="21"/>
          <w:lang w:val="en-GB"/>
        </w:rPr>
        <w:t>Codecov</w:t>
      </w:r>
      <w:proofErr w:type="spellEnd"/>
      <w:r w:rsidR="00163806" w:rsidRPr="00632C29">
        <w:rPr>
          <w:rFonts w:cs="Arial"/>
          <w:sz w:val="21"/>
          <w:szCs w:val="21"/>
          <w:lang w:val="en-GB"/>
        </w:rPr>
        <w:t>, Code Climate)</w:t>
      </w:r>
    </w:p>
    <w:p w14:paraId="0DFB9900" w14:textId="313F9430" w:rsidR="006A70F1" w:rsidRPr="00632C29" w:rsidRDefault="006A70F1" w:rsidP="006A70F1">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E6A71" w:rsidRPr="00632C29">
        <w:rPr>
          <w:rFonts w:cs="Arial"/>
          <w:sz w:val="21"/>
          <w:szCs w:val="21"/>
          <w:lang w:val="en-GB"/>
        </w:rPr>
        <w:t>NPM package publishing</w:t>
      </w:r>
    </w:p>
    <w:p w14:paraId="08294435" w14:textId="41A696E2"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A23718"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Git + </w:t>
      </w:r>
      <w:proofErr w:type="spellStart"/>
      <w:r w:rsidRPr="00632C29">
        <w:rPr>
          <w:rFonts w:cs="Arial"/>
          <w:sz w:val="21"/>
          <w:szCs w:val="21"/>
          <w:lang w:val="en-GB"/>
        </w:rPr>
        <w:t>github</w:t>
      </w:r>
      <w:proofErr w:type="spellEnd"/>
      <w:r w:rsidR="008579E3">
        <w:rPr>
          <w:rFonts w:cs="Arial"/>
          <w:sz w:val="21"/>
          <w:szCs w:val="21"/>
          <w:lang w:val="en-GB"/>
        </w:rPr>
        <w:t xml:space="preserve"> + </w:t>
      </w:r>
      <w:proofErr w:type="spellStart"/>
      <w:r w:rsidR="008579E3">
        <w:rPr>
          <w:rFonts w:cs="Arial"/>
          <w:sz w:val="21"/>
          <w:szCs w:val="21"/>
          <w:lang w:val="en-GB"/>
        </w:rPr>
        <w:t>gitlab</w:t>
      </w:r>
      <w:proofErr w:type="spellEnd"/>
      <w:r w:rsidR="007F217C" w:rsidRPr="00632C29">
        <w:rPr>
          <w:rFonts w:cs="Arial"/>
          <w:sz w:val="21"/>
          <w:szCs w:val="21"/>
          <w:lang w:val="en-GB"/>
        </w:rPr>
        <w:t xml:space="preserve"> + conventional commits</w:t>
      </w:r>
    </w:p>
    <w:p w14:paraId="2018F2E6" w14:textId="528C42BE"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008579E3"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Linux (Debian family</w:t>
      </w:r>
      <w:r w:rsidR="00BC33C1" w:rsidRPr="00632C29">
        <w:rPr>
          <w:rFonts w:cs="Arial"/>
          <w:sz w:val="21"/>
          <w:szCs w:val="21"/>
          <w:lang w:val="en-GB"/>
        </w:rPr>
        <w:t>)</w:t>
      </w:r>
    </w:p>
    <w:p w14:paraId="782B1A6C" w14:textId="77777777" w:rsidR="00BD5ABC" w:rsidRPr="00632C29" w:rsidRDefault="00BD5ABC" w:rsidP="00BD5ABC">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BASH + ZSH</w:t>
      </w:r>
    </w:p>
    <w:p w14:paraId="28A19C45" w14:textId="28408BDB" w:rsidR="00BC33C1" w:rsidRDefault="00BC33C1" w:rsidP="00BC33C1">
      <w:pPr>
        <w:spacing w:after="0"/>
        <w:ind w:left="964" w:hanging="964"/>
        <w:rPr>
          <w:rFonts w:cs="Arial"/>
          <w:sz w:val="21"/>
          <w:szCs w:val="21"/>
          <w:lang w:val="en-GB"/>
        </w:rPr>
      </w:pPr>
      <w:r w:rsidRPr="00632C29">
        <w:rPr>
          <w:rFonts w:ascii="Segoe UI Symbol" w:hAnsi="Segoe UI Symbol" w:cs="Segoe UI Symbol"/>
          <w:sz w:val="21"/>
          <w:szCs w:val="21"/>
          <w:lang w:val="en-GB"/>
        </w:rPr>
        <w:t>★★</w:t>
      </w:r>
      <w:r w:rsidR="00B92F75"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Vault</w:t>
      </w:r>
    </w:p>
    <w:p w14:paraId="37788734" w14:textId="07177644" w:rsidR="008579E3" w:rsidRDefault="008579E3" w:rsidP="008579E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Hashicorp</w:t>
      </w:r>
      <w:proofErr w:type="spellEnd"/>
      <w:r w:rsidRPr="00632C29">
        <w:rPr>
          <w:rFonts w:cs="Arial"/>
          <w:sz w:val="21"/>
          <w:szCs w:val="21"/>
          <w:lang w:val="en-GB"/>
        </w:rPr>
        <w:t xml:space="preserve"> </w:t>
      </w:r>
      <w:r>
        <w:rPr>
          <w:rFonts w:cs="Arial"/>
          <w:sz w:val="21"/>
          <w:szCs w:val="21"/>
          <w:lang w:val="en-GB"/>
        </w:rPr>
        <w:t>Terraform</w:t>
      </w:r>
    </w:p>
    <w:p w14:paraId="44B23CCC" w14:textId="4C14ED70" w:rsidR="008579E3" w:rsidRPr="00632C29" w:rsidRDefault="008579E3" w:rsidP="008579E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Pr>
          <w:rFonts w:cs="Arial"/>
          <w:sz w:val="21"/>
          <w:szCs w:val="21"/>
          <w:lang w:val="en-GB"/>
        </w:rPr>
        <w:t>Gitlab CI</w:t>
      </w:r>
    </w:p>
    <w:p w14:paraId="5AF4C06E" w14:textId="77777777" w:rsidR="00B471D1" w:rsidRPr="00632C29" w:rsidRDefault="00B471D1" w:rsidP="00B471D1">
      <w:pPr>
        <w:spacing w:after="0"/>
        <w:rPr>
          <w:rFonts w:cs="Arial"/>
          <w:b/>
          <w:bCs/>
          <w:sz w:val="21"/>
          <w:szCs w:val="21"/>
          <w:lang w:val="en-GB"/>
        </w:rPr>
      </w:pPr>
    </w:p>
    <w:p w14:paraId="7A873318" w14:textId="27773798" w:rsidR="00BD5ABC" w:rsidRPr="00632C29" w:rsidRDefault="00BD5ABC" w:rsidP="00F32B77">
      <w:pPr>
        <w:spacing w:after="0"/>
        <w:rPr>
          <w:rFonts w:cs="Arial"/>
          <w:b/>
          <w:bCs/>
          <w:sz w:val="21"/>
          <w:szCs w:val="21"/>
          <w:lang w:val="en-GB"/>
        </w:rPr>
      </w:pPr>
      <w:r w:rsidRPr="00632C29">
        <w:rPr>
          <w:rFonts w:cs="Arial"/>
          <w:b/>
          <w:bCs/>
          <w:sz w:val="21"/>
          <w:szCs w:val="21"/>
          <w:lang w:val="en-GB"/>
        </w:rPr>
        <w:t>Databases</w:t>
      </w:r>
    </w:p>
    <w:p w14:paraId="2FC01894" w14:textId="77777777" w:rsidR="00C11258" w:rsidRPr="00632C29" w:rsidRDefault="00C11258" w:rsidP="00C11258">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90CBA"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PostgreSQL</w:t>
      </w:r>
      <w:r w:rsidR="005676E3" w:rsidRPr="00632C29">
        <w:rPr>
          <w:rFonts w:cs="Arial"/>
          <w:sz w:val="21"/>
          <w:szCs w:val="21"/>
          <w:lang w:val="en-GB"/>
        </w:rPr>
        <w:t xml:space="preserve"> + query profiling + NoSQL mode</w:t>
      </w:r>
    </w:p>
    <w:p w14:paraId="777BBF27"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proofErr w:type="gramStart"/>
      <w:r w:rsidRPr="00632C29">
        <w:rPr>
          <w:rFonts w:cs="Arial"/>
          <w:sz w:val="21"/>
          <w:szCs w:val="21"/>
          <w:lang w:val="en-GB"/>
        </w:rPr>
        <w:t>Firestore</w:t>
      </w:r>
      <w:proofErr w:type="spellEnd"/>
      <w:r w:rsidR="00FB11BD" w:rsidRPr="00632C29">
        <w:rPr>
          <w:rFonts w:cs="Arial"/>
          <w:sz w:val="21"/>
          <w:szCs w:val="21"/>
          <w:lang w:val="en-GB"/>
        </w:rPr>
        <w:t xml:space="preserve">  /</w:t>
      </w:r>
      <w:proofErr w:type="gramEnd"/>
      <w:r w:rsidR="00FB11BD" w:rsidRPr="00632C29">
        <w:rPr>
          <w:rFonts w:cs="Arial"/>
          <w:sz w:val="21"/>
          <w:szCs w:val="21"/>
          <w:lang w:val="en-GB"/>
        </w:rPr>
        <w:t xml:space="preserve"> Realtime Firebase</w:t>
      </w:r>
    </w:p>
    <w:p w14:paraId="61612FC1"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GraphQL</w:t>
      </w:r>
      <w:proofErr w:type="spellEnd"/>
      <w:r w:rsidRPr="00632C29">
        <w:rPr>
          <w:rFonts w:cs="Arial"/>
          <w:sz w:val="21"/>
          <w:szCs w:val="21"/>
          <w:lang w:val="en-GB"/>
        </w:rPr>
        <w:t xml:space="preserve"> (</w:t>
      </w:r>
      <w:proofErr w:type="spellStart"/>
      <w:r w:rsidRPr="00632C29">
        <w:rPr>
          <w:rFonts w:cs="Arial"/>
          <w:sz w:val="21"/>
          <w:szCs w:val="21"/>
          <w:lang w:val="en-GB"/>
        </w:rPr>
        <w:t>Hasura</w:t>
      </w:r>
      <w:proofErr w:type="spellEnd"/>
      <w:r w:rsidRPr="00632C29">
        <w:rPr>
          <w:rFonts w:cs="Arial"/>
          <w:sz w:val="21"/>
          <w:szCs w:val="21"/>
          <w:lang w:val="en-GB"/>
        </w:rPr>
        <w:t xml:space="preserve"> + Apollo)</w:t>
      </w:r>
    </w:p>
    <w:p w14:paraId="6871F13A" w14:textId="77777777" w:rsidR="00FB11BD" w:rsidRPr="00632C29" w:rsidRDefault="00FB11BD" w:rsidP="00FB11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MySQL/MariaDB</w:t>
      </w:r>
    </w:p>
    <w:p w14:paraId="76403068" w14:textId="77777777" w:rsidR="00446273" w:rsidRPr="00632C29" w:rsidRDefault="00446273" w:rsidP="0044627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Redis</w:t>
      </w:r>
    </w:p>
    <w:p w14:paraId="178E0D08" w14:textId="77777777" w:rsidR="00DA4D46" w:rsidRPr="00632C29" w:rsidRDefault="00DA4D46" w:rsidP="00DA4D46">
      <w:pPr>
        <w:spacing w:after="0"/>
        <w:rPr>
          <w:rFonts w:cs="Arial"/>
          <w:sz w:val="21"/>
          <w:szCs w:val="21"/>
          <w:lang w:val="en-GB"/>
        </w:rPr>
      </w:pPr>
    </w:p>
    <w:p w14:paraId="3F969A23" w14:textId="77777777" w:rsidR="00D203B8" w:rsidRPr="00632C29" w:rsidRDefault="00D203B8" w:rsidP="00D203B8">
      <w:pPr>
        <w:spacing w:after="0"/>
        <w:ind w:left="964" w:hanging="964"/>
        <w:rPr>
          <w:rFonts w:cs="Arial"/>
          <w:b/>
          <w:bCs/>
          <w:sz w:val="21"/>
          <w:szCs w:val="21"/>
          <w:lang w:val="en-GB"/>
        </w:rPr>
      </w:pPr>
      <w:r w:rsidRPr="00632C29">
        <w:rPr>
          <w:rFonts w:cs="Arial"/>
          <w:b/>
          <w:bCs/>
          <w:sz w:val="21"/>
          <w:szCs w:val="21"/>
          <w:lang w:val="en-GB"/>
        </w:rPr>
        <w:t>Backend services</w:t>
      </w:r>
    </w:p>
    <w:p w14:paraId="0FA40D54" w14:textId="77777777" w:rsidR="000A6BC6" w:rsidRPr="00632C29" w:rsidRDefault="000A6BC6" w:rsidP="00D203B8">
      <w:pPr>
        <w:spacing w:after="0"/>
        <w:ind w:left="964" w:hanging="964"/>
        <w:rPr>
          <w:rFonts w:cs="Arial"/>
          <w:b/>
          <w:bCs/>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Nginx (proxy, </w:t>
      </w:r>
      <w:proofErr w:type="spellStart"/>
      <w:r w:rsidRPr="00632C29">
        <w:rPr>
          <w:rFonts w:cs="Arial"/>
          <w:sz w:val="21"/>
          <w:szCs w:val="21"/>
          <w:lang w:val="en-GB"/>
        </w:rPr>
        <w:t>ws</w:t>
      </w:r>
      <w:proofErr w:type="spellEnd"/>
      <w:r w:rsidRPr="00632C29">
        <w:rPr>
          <w:rFonts w:cs="Arial"/>
          <w:sz w:val="21"/>
          <w:szCs w:val="21"/>
          <w:lang w:val="en-GB"/>
        </w:rPr>
        <w:t xml:space="preserve">, </w:t>
      </w:r>
      <w:proofErr w:type="spellStart"/>
      <w:r w:rsidRPr="00632C29">
        <w:rPr>
          <w:rFonts w:cs="Arial"/>
          <w:sz w:val="21"/>
          <w:szCs w:val="21"/>
          <w:lang w:val="en-GB"/>
        </w:rPr>
        <w:t>fastcgi</w:t>
      </w:r>
      <w:proofErr w:type="spellEnd"/>
      <w:r w:rsidRPr="00632C29">
        <w:rPr>
          <w:rFonts w:cs="Arial"/>
          <w:sz w:val="21"/>
          <w:szCs w:val="21"/>
          <w:lang w:val="en-GB"/>
        </w:rPr>
        <w:t xml:space="preserve">, </w:t>
      </w:r>
      <w:proofErr w:type="spellStart"/>
      <w:r w:rsidRPr="00632C29">
        <w:rPr>
          <w:rFonts w:cs="Arial"/>
          <w:sz w:val="21"/>
          <w:szCs w:val="21"/>
          <w:lang w:val="en-GB"/>
        </w:rPr>
        <w:t>tsl</w:t>
      </w:r>
      <w:proofErr w:type="spellEnd"/>
      <w:r w:rsidRPr="00632C29">
        <w:rPr>
          <w:rFonts w:cs="Arial"/>
          <w:sz w:val="21"/>
          <w:szCs w:val="21"/>
          <w:lang w:val="en-GB"/>
        </w:rPr>
        <w:t>/</w:t>
      </w:r>
      <w:proofErr w:type="spellStart"/>
      <w:r w:rsidRPr="00632C29">
        <w:rPr>
          <w:rFonts w:cs="Arial"/>
          <w:sz w:val="21"/>
          <w:szCs w:val="21"/>
          <w:lang w:val="en-GB"/>
        </w:rPr>
        <w:t>ssl</w:t>
      </w:r>
      <w:proofErr w:type="spellEnd"/>
      <w:r w:rsidRPr="00632C29">
        <w:rPr>
          <w:rFonts w:cs="Arial"/>
          <w:sz w:val="21"/>
          <w:szCs w:val="21"/>
          <w:lang w:val="en-GB"/>
        </w:rPr>
        <w:t>, templating, dynamic)</w:t>
      </w:r>
    </w:p>
    <w:p w14:paraId="23A0167A" w14:textId="2DC506A8" w:rsidR="00D203B8" w:rsidRDefault="00D203B8" w:rsidP="00D203B8">
      <w:pPr>
        <w:spacing w:after="0"/>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OAuth (custom flow for </w:t>
      </w:r>
      <w:proofErr w:type="spellStart"/>
      <w:r w:rsidRPr="00632C29">
        <w:rPr>
          <w:rFonts w:cs="Arial"/>
          <w:sz w:val="21"/>
          <w:szCs w:val="21"/>
          <w:lang w:val="en-GB"/>
        </w:rPr>
        <w:t>Steemconnect</w:t>
      </w:r>
      <w:proofErr w:type="spellEnd"/>
      <w:r w:rsidRPr="00632C29">
        <w:rPr>
          <w:rFonts w:cs="Arial"/>
          <w:sz w:val="21"/>
          <w:szCs w:val="21"/>
          <w:lang w:val="en-GB"/>
        </w:rPr>
        <w:t xml:space="preserve"> with Passport.js and </w:t>
      </w:r>
      <w:proofErr w:type="spellStart"/>
      <w:r w:rsidRPr="00632C29">
        <w:rPr>
          <w:rFonts w:cs="Arial"/>
          <w:sz w:val="21"/>
          <w:szCs w:val="21"/>
          <w:lang w:val="en-GB"/>
        </w:rPr>
        <w:t>Hashicorps</w:t>
      </w:r>
      <w:proofErr w:type="spellEnd"/>
      <w:r w:rsidRPr="00632C29">
        <w:rPr>
          <w:rFonts w:cs="Arial"/>
          <w:sz w:val="21"/>
          <w:szCs w:val="21"/>
          <w:lang w:val="en-GB"/>
        </w:rPr>
        <w:t xml:space="preserve"> vault)</w:t>
      </w:r>
    </w:p>
    <w:p w14:paraId="7A9D33E5" w14:textId="3116CEF7" w:rsidR="001E588F" w:rsidRPr="001E588F" w:rsidRDefault="001E588F" w:rsidP="00D203B8">
      <w:pPr>
        <w:spacing w:after="0"/>
        <w:rPr>
          <w:rFonts w:cs="Arial"/>
          <w:b/>
          <w:bCs/>
          <w:sz w:val="21"/>
          <w:szCs w:val="21"/>
          <w:lang w:val="en-PL"/>
        </w:rPr>
      </w:pPr>
      <w:r w:rsidRPr="00632C29">
        <w:rPr>
          <w:rFonts w:ascii="Segoe UI Symbol" w:hAnsi="Segoe UI Symbol" w:cs="Segoe UI Symbol"/>
          <w:sz w:val="21"/>
          <w:szCs w:val="21"/>
          <w:lang w:val="en-GB"/>
        </w:rPr>
        <w:t>★★★☆☆</w:t>
      </w:r>
      <w:r>
        <w:rPr>
          <w:rFonts w:ascii="Segoe UI Symbol" w:hAnsi="Segoe UI Symbol" w:cs="Segoe UI Symbol"/>
          <w:sz w:val="21"/>
          <w:szCs w:val="21"/>
          <w:lang w:val="en-GB"/>
        </w:rPr>
        <w:t xml:space="preserve"> </w:t>
      </w:r>
      <w:r w:rsidRPr="001E588F">
        <w:rPr>
          <w:rFonts w:ascii="Segoe UI Symbol" w:hAnsi="Segoe UI Symbol" w:cs="Segoe UI Symbol"/>
          <w:sz w:val="21"/>
          <w:szCs w:val="21"/>
          <w:lang w:val="en-GB"/>
        </w:rPr>
        <w:t xml:space="preserve">OIDC, JWT </w:t>
      </w:r>
      <w:proofErr w:type="spellStart"/>
      <w:r w:rsidRPr="001E588F">
        <w:rPr>
          <w:rFonts w:ascii="Segoe UI Symbol" w:hAnsi="Segoe UI Symbol" w:cs="Segoe UI Symbol"/>
          <w:sz w:val="21"/>
          <w:szCs w:val="21"/>
          <w:lang w:val="en-GB"/>
        </w:rPr>
        <w:t>authflows</w:t>
      </w:r>
      <w:proofErr w:type="spellEnd"/>
      <w:r w:rsidRPr="001E588F">
        <w:rPr>
          <w:rFonts w:ascii="Segoe UI Symbol" w:hAnsi="Segoe UI Symbol" w:cs="Segoe UI Symbol"/>
          <w:sz w:val="21"/>
          <w:szCs w:val="21"/>
          <w:lang w:val="en-GB"/>
        </w:rPr>
        <w:t xml:space="preserve"> distributed to multiple microservices</w:t>
      </w:r>
    </w:p>
    <w:p w14:paraId="4F8AFA52" w14:textId="67215A3E" w:rsidR="00D203B8" w:rsidRPr="00632C29" w:rsidRDefault="00D203B8"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ExpressJS</w:t>
      </w:r>
      <w:proofErr w:type="spellEnd"/>
    </w:p>
    <w:p w14:paraId="058FDE9C" w14:textId="35443F32"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5E4824">
        <w:rPr>
          <w:rFonts w:cs="Arial"/>
          <w:sz w:val="21"/>
          <w:szCs w:val="21"/>
          <w:lang w:val="en-GB"/>
        </w:rPr>
        <w:t>Caddy</w:t>
      </w:r>
    </w:p>
    <w:p w14:paraId="21B1F7E1" w14:textId="77777777" w:rsidR="000A6BC6" w:rsidRPr="00632C29" w:rsidRDefault="000A6BC6" w:rsidP="00D203B8">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Apache 2</w:t>
      </w:r>
    </w:p>
    <w:p w14:paraId="437F2F48" w14:textId="77777777" w:rsidR="00091AD4" w:rsidRPr="00632C29" w:rsidRDefault="00091AD4" w:rsidP="00091AD4">
      <w:pPr>
        <w:spacing w:after="0"/>
        <w:rPr>
          <w:rFonts w:cs="Arial"/>
          <w:sz w:val="21"/>
          <w:szCs w:val="21"/>
          <w:lang w:val="en-GB"/>
        </w:rPr>
      </w:pPr>
    </w:p>
    <w:p w14:paraId="0145AE02" w14:textId="77777777" w:rsidR="00601193" w:rsidRPr="00632C29" w:rsidRDefault="00601193" w:rsidP="00091AD4">
      <w:pPr>
        <w:spacing w:after="0"/>
        <w:rPr>
          <w:rFonts w:cs="Arial"/>
          <w:sz w:val="21"/>
          <w:szCs w:val="21"/>
          <w:lang w:val="en-GB"/>
        </w:rPr>
      </w:pPr>
      <w:r w:rsidRPr="00632C29">
        <w:rPr>
          <w:rFonts w:cs="Arial"/>
          <w:b/>
          <w:bCs/>
          <w:sz w:val="21"/>
          <w:szCs w:val="21"/>
          <w:lang w:val="en-GB"/>
        </w:rPr>
        <w:t>Cloud</w:t>
      </w:r>
      <w:r w:rsidR="00F41FFA" w:rsidRPr="00632C29">
        <w:rPr>
          <w:rFonts w:cs="Arial"/>
          <w:b/>
          <w:bCs/>
          <w:sz w:val="21"/>
          <w:szCs w:val="21"/>
          <w:lang w:val="en-GB"/>
        </w:rPr>
        <w:t>/serverless</w:t>
      </w:r>
    </w:p>
    <w:p w14:paraId="693135D3" w14:textId="1546CD2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00FB11BD"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GCP / Firebase</w:t>
      </w:r>
    </w:p>
    <w:p w14:paraId="1FEADB36" w14:textId="77777777"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D70B5E" w:rsidRPr="00632C29">
        <w:rPr>
          <w:rFonts w:cs="Arial"/>
          <w:sz w:val="21"/>
          <w:szCs w:val="21"/>
          <w:lang w:val="en-GB"/>
        </w:rPr>
        <w:t>Bare</w:t>
      </w:r>
      <w:r w:rsidRPr="00632C29">
        <w:rPr>
          <w:rFonts w:cs="Arial"/>
          <w:sz w:val="21"/>
          <w:szCs w:val="21"/>
          <w:lang w:val="en-GB"/>
        </w:rPr>
        <w:t xml:space="preserve"> metal server administration</w:t>
      </w:r>
    </w:p>
    <w:p w14:paraId="0FE879B7" w14:textId="47B8FA23" w:rsidR="000A280E" w:rsidRPr="00632C29" w:rsidRDefault="000A280E" w:rsidP="000A280E">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Amazon AWS (S3, EC2, IAM)</w:t>
      </w:r>
    </w:p>
    <w:p w14:paraId="1E60F2F3" w14:textId="764CC340" w:rsidR="00F32B77" w:rsidRPr="00632C29" w:rsidRDefault="00F32B77" w:rsidP="00F32B7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proofErr w:type="spellStart"/>
      <w:r w:rsidRPr="00632C29">
        <w:rPr>
          <w:rFonts w:cs="Arial"/>
          <w:sz w:val="21"/>
          <w:szCs w:val="21"/>
          <w:lang w:val="en-GB"/>
        </w:rPr>
        <w:t>Digitalocean</w:t>
      </w:r>
      <w:proofErr w:type="spellEnd"/>
    </w:p>
    <w:p w14:paraId="649225D0" w14:textId="1D146220" w:rsidR="00601193" w:rsidRPr="00632C29" w:rsidRDefault="00601193" w:rsidP="00601193">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F32B77" w:rsidRPr="00632C29">
        <w:rPr>
          <w:rFonts w:cs="Arial"/>
          <w:sz w:val="21"/>
          <w:szCs w:val="21"/>
          <w:lang w:val="en-GB"/>
        </w:rPr>
        <w:t xml:space="preserve">OVH </w:t>
      </w:r>
      <w:r w:rsidR="00A90D09" w:rsidRPr="00632C29">
        <w:rPr>
          <w:rFonts w:cs="Arial"/>
          <w:sz w:val="21"/>
          <w:szCs w:val="21"/>
          <w:lang w:val="en-GB"/>
        </w:rPr>
        <w:t>p</w:t>
      </w:r>
      <w:r w:rsidR="00F32B77" w:rsidRPr="00632C29">
        <w:rPr>
          <w:rFonts w:cs="Arial"/>
          <w:sz w:val="21"/>
          <w:szCs w:val="21"/>
          <w:lang w:val="en-GB"/>
        </w:rPr>
        <w:t>ublic cloud</w:t>
      </w:r>
      <w:r w:rsidRPr="00632C29">
        <w:rPr>
          <w:rFonts w:cs="Arial"/>
          <w:sz w:val="21"/>
          <w:szCs w:val="21"/>
          <w:lang w:val="en-GB"/>
        </w:rPr>
        <w:t xml:space="preserve"> </w:t>
      </w:r>
    </w:p>
    <w:p w14:paraId="55C18F94" w14:textId="77777777" w:rsidR="00601193" w:rsidRPr="00632C29" w:rsidRDefault="00601193" w:rsidP="0048724B">
      <w:pPr>
        <w:spacing w:after="0"/>
        <w:ind w:left="964" w:hanging="964"/>
        <w:rPr>
          <w:rFonts w:cs="Arial"/>
          <w:sz w:val="21"/>
          <w:szCs w:val="21"/>
          <w:lang w:val="en-GB"/>
        </w:rPr>
      </w:pPr>
    </w:p>
    <w:p w14:paraId="7DADF3A2" w14:textId="77777777" w:rsidR="00FC28A5" w:rsidRPr="00632C29" w:rsidRDefault="00FC28A5" w:rsidP="00FC28A5">
      <w:pPr>
        <w:spacing w:after="0"/>
        <w:ind w:left="964" w:hanging="964"/>
        <w:rPr>
          <w:rFonts w:cs="Arial"/>
          <w:b/>
          <w:bCs/>
          <w:sz w:val="21"/>
          <w:szCs w:val="21"/>
          <w:lang w:val="en-GB"/>
        </w:rPr>
      </w:pPr>
      <w:r w:rsidRPr="00632C29">
        <w:rPr>
          <w:rFonts w:cs="Arial"/>
          <w:b/>
          <w:bCs/>
          <w:sz w:val="21"/>
          <w:szCs w:val="21"/>
          <w:lang w:val="en-GB"/>
        </w:rPr>
        <w:lastRenderedPageBreak/>
        <w:t>Blockchain</w:t>
      </w:r>
    </w:p>
    <w:p w14:paraId="3337C663" w14:textId="1C1300AF" w:rsidR="00831EE6" w:rsidRPr="004E3BF7" w:rsidRDefault="00FC28A5" w:rsidP="004E3BF7">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00A23718" w:rsidRPr="00632C29">
        <w:rPr>
          <w:rFonts w:cs="Arial"/>
          <w:sz w:val="21"/>
          <w:szCs w:val="21"/>
          <w:lang w:val="en-GB"/>
        </w:rPr>
        <w:t xml:space="preserve">Hive (former </w:t>
      </w:r>
      <w:proofErr w:type="spellStart"/>
      <w:r w:rsidR="00A23718" w:rsidRPr="00632C29">
        <w:rPr>
          <w:rFonts w:cs="Arial"/>
          <w:sz w:val="21"/>
          <w:szCs w:val="21"/>
          <w:lang w:val="en-GB"/>
        </w:rPr>
        <w:t>steem</w:t>
      </w:r>
      <w:proofErr w:type="spellEnd"/>
      <w:r w:rsidR="00A23718" w:rsidRPr="00632C29">
        <w:rPr>
          <w:rFonts w:cs="Arial"/>
          <w:sz w:val="21"/>
          <w:szCs w:val="21"/>
          <w:lang w:val="en-GB"/>
        </w:rPr>
        <w:t>) b</w:t>
      </w:r>
      <w:r w:rsidRPr="00632C29">
        <w:rPr>
          <w:rFonts w:cs="Arial"/>
          <w:sz w:val="21"/>
          <w:szCs w:val="21"/>
          <w:lang w:val="en-GB"/>
        </w:rPr>
        <w:t>lockchain (</w:t>
      </w:r>
      <w:r w:rsidR="005775EA" w:rsidRPr="00632C29">
        <w:rPr>
          <w:rFonts w:cs="Arial"/>
          <w:sz w:val="21"/>
          <w:szCs w:val="21"/>
          <w:lang w:val="en-GB"/>
        </w:rPr>
        <w:t>Hive/</w:t>
      </w:r>
      <w:proofErr w:type="spellStart"/>
      <w:r w:rsidR="005775EA" w:rsidRPr="00632C29">
        <w:rPr>
          <w:rFonts w:cs="Arial"/>
          <w:sz w:val="21"/>
          <w:szCs w:val="21"/>
          <w:lang w:val="en-GB"/>
        </w:rPr>
        <w:t>s</w:t>
      </w:r>
      <w:r w:rsidRPr="00632C29">
        <w:rPr>
          <w:rFonts w:cs="Arial"/>
          <w:sz w:val="21"/>
          <w:szCs w:val="21"/>
          <w:lang w:val="en-GB"/>
        </w:rPr>
        <w:t>teem</w:t>
      </w:r>
      <w:proofErr w:type="spellEnd"/>
      <w:r w:rsidRPr="00632C29">
        <w:rPr>
          <w:rFonts w:cs="Arial"/>
          <w:sz w:val="21"/>
          <w:szCs w:val="21"/>
          <w:lang w:val="en-GB"/>
        </w:rPr>
        <w:t xml:space="preserve"> </w:t>
      </w:r>
      <w:proofErr w:type="spellStart"/>
      <w:r w:rsidRPr="00632C29">
        <w:rPr>
          <w:rFonts w:cs="Arial"/>
          <w:sz w:val="21"/>
          <w:szCs w:val="21"/>
          <w:lang w:val="en-GB"/>
        </w:rPr>
        <w:t>dApp</w:t>
      </w:r>
      <w:proofErr w:type="spellEnd"/>
      <w:r w:rsidRPr="00632C29">
        <w:rPr>
          <w:rFonts w:cs="Arial"/>
          <w:sz w:val="21"/>
          <w:szCs w:val="21"/>
          <w:lang w:val="en-GB"/>
        </w:rPr>
        <w:t xml:space="preserve"> architect)</w:t>
      </w:r>
    </w:p>
    <w:p w14:paraId="1CD23CD5" w14:textId="77777777" w:rsidR="004E3BF7" w:rsidRDefault="004E3BF7" w:rsidP="00831EE6">
      <w:pPr>
        <w:spacing w:after="0"/>
        <w:rPr>
          <w:rFonts w:cs="Arial"/>
          <w:b/>
          <w:bCs/>
          <w:sz w:val="21"/>
          <w:szCs w:val="21"/>
          <w:lang w:val="en-GB"/>
        </w:rPr>
      </w:pPr>
    </w:p>
    <w:p w14:paraId="5566F5A4" w14:textId="560BC6B0" w:rsidR="00601193" w:rsidRPr="00632C29" w:rsidRDefault="008A77B5" w:rsidP="00831EE6">
      <w:pPr>
        <w:spacing w:after="0"/>
        <w:rPr>
          <w:rFonts w:cs="Arial"/>
          <w:b/>
          <w:bCs/>
          <w:sz w:val="21"/>
          <w:szCs w:val="21"/>
          <w:lang w:val="en-GB"/>
        </w:rPr>
      </w:pPr>
      <w:proofErr w:type="spellStart"/>
      <w:r w:rsidRPr="00632C29">
        <w:rPr>
          <w:rFonts w:cs="Arial"/>
          <w:b/>
          <w:bCs/>
          <w:sz w:val="21"/>
          <w:szCs w:val="21"/>
          <w:lang w:val="en-GB"/>
        </w:rPr>
        <w:t>Misc</w:t>
      </w:r>
      <w:proofErr w:type="spellEnd"/>
    </w:p>
    <w:p w14:paraId="69EA70D0" w14:textId="77777777" w:rsidR="008427BD" w:rsidRPr="00632C29" w:rsidRDefault="008427BD" w:rsidP="008427BD">
      <w:pPr>
        <w:spacing w:after="0"/>
        <w:ind w:left="964" w:hanging="964"/>
        <w:rPr>
          <w:rFonts w:cs="Arial"/>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Embedded programming: Platform.io/Arduino. IC families: STM32, ESP32, ATM8, nRF52</w:t>
      </w:r>
    </w:p>
    <w:p w14:paraId="61F6CC67" w14:textId="32118FEE" w:rsidR="00973460" w:rsidRDefault="0072442B"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E6709D" w:rsidRPr="00632C29">
        <w:rPr>
          <w:rFonts w:cs="Arial"/>
          <w:sz w:val="21"/>
          <w:szCs w:val="21"/>
          <w:lang w:val="en-GB"/>
        </w:rPr>
        <w:t xml:space="preserve"> </w:t>
      </w:r>
      <w:r w:rsidRPr="00632C29">
        <w:rPr>
          <w:rFonts w:cs="Arial"/>
          <w:sz w:val="21"/>
          <w:szCs w:val="21"/>
          <w:lang w:val="en-GB"/>
        </w:rPr>
        <w:t xml:space="preserve">Cryptography with an understanding of several algorithms and associated threats. Did experimental implementations of these. I am also currently an administrator of two </w:t>
      </w:r>
      <w:proofErr w:type="spellStart"/>
      <w:r w:rsidRPr="00632C29">
        <w:rPr>
          <w:rFonts w:cs="Arial"/>
          <w:sz w:val="21"/>
          <w:szCs w:val="21"/>
          <w:lang w:val="en-GB"/>
        </w:rPr>
        <w:t>Hashicorp</w:t>
      </w:r>
      <w:proofErr w:type="spellEnd"/>
      <w:r w:rsidRPr="00632C29">
        <w:rPr>
          <w:rFonts w:cs="Arial"/>
          <w:sz w:val="21"/>
          <w:szCs w:val="21"/>
          <w:lang w:val="en-GB"/>
        </w:rPr>
        <w:t xml:space="preserve"> Vault servers at Wise.</w:t>
      </w:r>
    </w:p>
    <w:p w14:paraId="02F2A787" w14:textId="77777777" w:rsidR="0048724B" w:rsidRPr="00632C29" w:rsidRDefault="00973460" w:rsidP="00973460">
      <w:pPr>
        <w:spacing w:after="0"/>
        <w:rPr>
          <w:rFonts w:cs="Arial"/>
          <w:sz w:val="21"/>
          <w:szCs w:val="21"/>
          <w:lang w:val="en-GB"/>
        </w:rPr>
      </w:pPr>
      <w:r>
        <w:rPr>
          <w:rFonts w:cs="Arial"/>
          <w:sz w:val="21"/>
          <w:szCs w:val="21"/>
          <w:lang w:val="en-GB"/>
        </w:rPr>
        <w:br w:type="column"/>
      </w:r>
    </w:p>
    <w:p w14:paraId="540C7A63" w14:textId="77777777" w:rsidR="0048724B" w:rsidRPr="00632C29" w:rsidRDefault="008D30B2" w:rsidP="0048724B">
      <w:pPr>
        <w:spacing w:after="0"/>
        <w:ind w:left="964" w:hanging="964"/>
        <w:rPr>
          <w:rFonts w:cs="Arial"/>
          <w:sz w:val="21"/>
          <w:szCs w:val="21"/>
          <w:lang w:val="en-GB"/>
        </w:rPr>
      </w:pPr>
      <w:r w:rsidRPr="00632C29">
        <w:rPr>
          <w:rFonts w:ascii="Segoe UI Symbol" w:hAnsi="Segoe UI Symbol" w:cs="Segoe UI Symbol"/>
          <w:sz w:val="21"/>
          <w:szCs w:val="21"/>
          <w:lang w:val="en-GB"/>
        </w:rPr>
        <w:t>★★</w:t>
      </w:r>
      <w:r w:rsidR="0072442B" w:rsidRPr="00632C29">
        <w:rPr>
          <w:rFonts w:ascii="Segoe UI Symbol" w:hAnsi="Segoe UI Symbol" w:cs="Segoe UI Symbol"/>
          <w:sz w:val="21"/>
          <w:szCs w:val="21"/>
          <w:lang w:val="en-GB"/>
        </w:rPr>
        <w:t>☆</w:t>
      </w:r>
      <w:r w:rsidRPr="00632C29">
        <w:rPr>
          <w:rFonts w:ascii="Segoe UI Symbol" w:hAnsi="Segoe UI Symbol" w:cs="Segoe UI Symbol"/>
          <w:sz w:val="21"/>
          <w:szCs w:val="21"/>
          <w:lang w:val="en-GB"/>
        </w:rPr>
        <w:t>☆☆</w:t>
      </w:r>
      <w:r w:rsidRPr="00632C29">
        <w:rPr>
          <w:rFonts w:cs="Arial"/>
          <w:sz w:val="21"/>
          <w:szCs w:val="21"/>
          <w:lang w:val="en-GB"/>
        </w:rPr>
        <w:t xml:space="preserve"> Operating measurement equipment: digital oscilloscope and DDS function generator. (Used this mostly for physics experiments at home.)</w:t>
      </w:r>
    </w:p>
    <w:p w14:paraId="7DC0022D" w14:textId="77777777" w:rsidR="0048724B" w:rsidRPr="00632C29"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Electronic circuit design and board prototyping.</w:t>
      </w:r>
    </w:p>
    <w:p w14:paraId="2E51672E" w14:textId="77777777" w:rsidR="0048724B" w:rsidRDefault="004E55E4" w:rsidP="0048724B">
      <w:pPr>
        <w:spacing w:after="0"/>
        <w:ind w:left="964" w:hanging="964"/>
        <w:rPr>
          <w:rFonts w:cs="Arial"/>
          <w:color w:val="000000" w:themeColor="text1"/>
          <w:sz w:val="21"/>
          <w:szCs w:val="21"/>
          <w:lang w:val="en-GB"/>
        </w:rPr>
      </w:pPr>
      <w:r w:rsidRPr="00632C29">
        <w:rPr>
          <w:rFonts w:ascii="Segoe UI Symbol" w:hAnsi="Segoe UI Symbol" w:cs="Segoe UI Symbol"/>
          <w:sz w:val="21"/>
          <w:szCs w:val="21"/>
          <w:lang w:val="en-GB"/>
        </w:rPr>
        <w:t>★★☆☆☆</w:t>
      </w:r>
      <w:r w:rsidRPr="00632C29">
        <w:rPr>
          <w:rFonts w:cs="Arial"/>
          <w:sz w:val="21"/>
          <w:szCs w:val="21"/>
          <w:lang w:val="en-GB"/>
        </w:rPr>
        <w:t xml:space="preserve"> </w:t>
      </w:r>
      <w:r w:rsidRPr="00632C29">
        <w:rPr>
          <w:rFonts w:cs="Arial"/>
          <w:color w:val="000000" w:themeColor="text1"/>
          <w:sz w:val="21"/>
          <w:szCs w:val="21"/>
          <w:lang w:val="en-GB"/>
        </w:rPr>
        <w:t>Lan networks with complicated mesh setu</w:t>
      </w:r>
      <w:r w:rsidR="00F41FFA" w:rsidRPr="00632C29">
        <w:rPr>
          <w:rFonts w:cs="Arial"/>
          <w:color w:val="000000" w:themeColor="text1"/>
          <w:sz w:val="21"/>
          <w:szCs w:val="21"/>
          <w:lang w:val="en-GB"/>
        </w:rPr>
        <w:t>p</w:t>
      </w:r>
    </w:p>
    <w:p w14:paraId="2CF8B49B" w14:textId="77777777" w:rsidR="00632C29" w:rsidRDefault="00632C29" w:rsidP="0048724B">
      <w:pPr>
        <w:spacing w:after="0"/>
        <w:ind w:left="964" w:hanging="964"/>
        <w:rPr>
          <w:rFonts w:cs="Arial"/>
          <w:color w:val="000000" w:themeColor="text1"/>
          <w:sz w:val="21"/>
          <w:szCs w:val="21"/>
          <w:lang w:val="en-GB"/>
        </w:rPr>
      </w:pPr>
    </w:p>
    <w:p w14:paraId="095DA658" w14:textId="77777777" w:rsidR="00632C29" w:rsidRDefault="00632C29" w:rsidP="0048724B">
      <w:pPr>
        <w:spacing w:after="0"/>
        <w:ind w:left="964" w:hanging="964"/>
        <w:rPr>
          <w:rFonts w:cs="Arial"/>
          <w:color w:val="000000" w:themeColor="text1"/>
          <w:sz w:val="21"/>
          <w:szCs w:val="21"/>
          <w:lang w:val="en-GB"/>
        </w:rPr>
      </w:pPr>
    </w:p>
    <w:p w14:paraId="4A206CDC" w14:textId="664C04B9" w:rsidR="00632C29" w:rsidRPr="00632C29" w:rsidRDefault="00632C29" w:rsidP="00632C29">
      <w:pPr>
        <w:spacing w:after="0"/>
        <w:rPr>
          <w:rFonts w:cs="Arial"/>
          <w:lang w:val="en-GB"/>
        </w:rPr>
        <w:sectPr w:rsidR="00632C29" w:rsidRPr="00632C29" w:rsidSect="00735F80">
          <w:type w:val="continuous"/>
          <w:pgSz w:w="11906" w:h="16838"/>
          <w:pgMar w:top="804" w:right="680" w:bottom="353" w:left="680" w:header="567" w:footer="851" w:gutter="0"/>
          <w:cols w:num="2" w:space="130"/>
          <w:docGrid w:linePitch="326"/>
        </w:sectPr>
      </w:pPr>
    </w:p>
    <w:p w14:paraId="58FD1F25" w14:textId="5055D0D0" w:rsidR="00E57E86" w:rsidRPr="00632C29" w:rsidRDefault="00116F50" w:rsidP="007C35D8">
      <w:pPr>
        <w:pStyle w:val="Heading1"/>
        <w:rPr>
          <w:lang w:val="en-GB"/>
        </w:rPr>
      </w:pPr>
      <w:r w:rsidRPr="00632C29">
        <w:rPr>
          <w:lang w:val="en-GB"/>
        </w:rPr>
        <w:t>CERTIFICATES</w:t>
      </w:r>
      <w:r w:rsidR="00632C29">
        <w:rPr>
          <w:lang w:val="en-GB"/>
        </w:rPr>
        <w:t>, KEYNOTES, PUBLICATIONS</w:t>
      </w:r>
    </w:p>
    <w:p w14:paraId="3C197A6B" w14:textId="3CEEFA4A" w:rsidR="00116F50" w:rsidRPr="00632C29" w:rsidRDefault="009C35F7" w:rsidP="00831EE6">
      <w:pPr>
        <w:pStyle w:val="Listedelem"/>
      </w:pPr>
      <w:r>
        <w:rPr>
          <w:lang w:val="en-US"/>
        </w:rPr>
        <w:t xml:space="preserve">PL </w:t>
      </w:r>
      <w:r w:rsidR="00E57E86" w:rsidRPr="009C35F7">
        <w:rPr>
          <w:lang w:val="en-US"/>
        </w:rPr>
        <w:t xml:space="preserve">TOP </w:t>
      </w:r>
      <w:r w:rsidR="00B409EC" w:rsidRPr="009C35F7">
        <w:rPr>
          <w:lang w:val="en-US"/>
        </w:rPr>
        <w:t>8</w:t>
      </w:r>
      <w:r w:rsidR="00E57E86" w:rsidRPr="009C35F7">
        <w:rPr>
          <w:lang w:val="en-US"/>
        </w:rPr>
        <w:t xml:space="preserve"> Typescript, </w:t>
      </w:r>
      <w:r>
        <w:rPr>
          <w:lang w:val="en-US"/>
        </w:rPr>
        <w:t xml:space="preserve">PL </w:t>
      </w:r>
      <w:r w:rsidR="00E57E86" w:rsidRPr="009C35F7">
        <w:rPr>
          <w:lang w:val="en-US"/>
        </w:rPr>
        <w:t xml:space="preserve">TOP </w:t>
      </w:r>
      <w:r w:rsidR="00B409EC" w:rsidRPr="009C35F7">
        <w:rPr>
          <w:lang w:val="en-US"/>
        </w:rPr>
        <w:t>8</w:t>
      </w:r>
      <w:r>
        <w:rPr>
          <w:lang w:val="en-US"/>
        </w:rPr>
        <w:t xml:space="preserve"> </w:t>
      </w:r>
      <w:r w:rsidR="00E57E86" w:rsidRPr="009C35F7">
        <w:rPr>
          <w:lang w:val="en-US"/>
        </w:rPr>
        <w:t>Vue.js</w:t>
      </w:r>
      <w:r w:rsidR="00B409EC" w:rsidRPr="009C35F7">
        <w:rPr>
          <w:lang w:val="en-US"/>
        </w:rPr>
        <w:t xml:space="preserve">, </w:t>
      </w:r>
      <w:r>
        <w:rPr>
          <w:lang w:val="en-US"/>
        </w:rPr>
        <w:t>PL T</w:t>
      </w:r>
      <w:r w:rsidR="00B409EC" w:rsidRPr="009C35F7">
        <w:rPr>
          <w:lang w:val="en-US"/>
        </w:rPr>
        <w:t>OP 9</w:t>
      </w:r>
      <w:r w:rsidR="00BB67A4">
        <w:rPr>
          <w:lang w:val="en-US"/>
        </w:rPr>
        <w:t xml:space="preserve"> </w:t>
      </w:r>
      <w:r w:rsidR="00B409EC" w:rsidRPr="009C35F7">
        <w:rPr>
          <w:lang w:val="en-US"/>
        </w:rPr>
        <w:t>Golang</w:t>
      </w:r>
      <w:r w:rsidR="0094122C" w:rsidRPr="009C35F7">
        <w:rPr>
          <w:lang w:val="en-US"/>
        </w:rPr>
        <w:t xml:space="preserve"> on Codersrank.io (</w:t>
      </w:r>
      <w:hyperlink r:id="rId18" w:history="1">
        <w:r w:rsidR="0094122C" w:rsidRPr="00632C29">
          <w:rPr>
            <w:rStyle w:val="Hyperlink"/>
            <w:rFonts w:cs="Arial"/>
            <w:lang w:val="en-GB"/>
          </w:rPr>
          <w:t>https://profile.codersrank.io/user/jblew</w:t>
        </w:r>
      </w:hyperlink>
      <w:r w:rsidR="0094122C" w:rsidRPr="009C35F7">
        <w:rPr>
          <w:lang w:val="en-US"/>
        </w:rPr>
        <w:t>).</w:t>
      </w:r>
      <w:r w:rsidR="00284770" w:rsidRPr="009C35F7">
        <w:rPr>
          <w:lang w:val="en-US"/>
        </w:rPr>
        <w:t xml:space="preserve"> </w:t>
      </w:r>
      <w:r w:rsidR="00284770" w:rsidRPr="00632C29">
        <w:t>Based solely on my open source work</w:t>
      </w:r>
    </w:p>
    <w:p w14:paraId="4B676184" w14:textId="6E172E00" w:rsidR="00116F50" w:rsidRPr="00632C29" w:rsidRDefault="00116F50" w:rsidP="00831EE6">
      <w:pPr>
        <w:pStyle w:val="Listedelem"/>
        <w:rPr>
          <w:rStyle w:val="Hyperlink"/>
          <w:rFonts w:cs="Arial"/>
          <w:u w:val="none"/>
          <w:lang w:val="en-GB"/>
        </w:rPr>
      </w:pPr>
      <w:r w:rsidRPr="00C05E02">
        <w:rPr>
          <w:lang w:val="en-US"/>
        </w:rPr>
        <w:t xml:space="preserve">OCUP2 Certified UML professional, level: foundation. Certificate: </w:t>
      </w:r>
      <w:hyperlink r:id="rId19" w:history="1">
        <w:r w:rsidRPr="00632C29">
          <w:rPr>
            <w:rStyle w:val="Hyperlink"/>
            <w:rFonts w:cs="Arial"/>
            <w:lang w:val="en-GB"/>
          </w:rPr>
          <w:t>https://www.omg.org/cgi-bin/searchcert.cgi?keywords=cid683425</w:t>
        </w:r>
      </w:hyperlink>
    </w:p>
    <w:p w14:paraId="2A7E4764" w14:textId="7360D473" w:rsidR="00B409EC" w:rsidRPr="00632C29" w:rsidRDefault="00B409EC" w:rsidP="00831EE6">
      <w:pPr>
        <w:pStyle w:val="Listedelem"/>
        <w:rPr>
          <w:rStyle w:val="Hyperlink"/>
          <w:rFonts w:cs="Arial"/>
          <w:u w:val="none"/>
          <w:lang w:val="en-GB"/>
        </w:rPr>
      </w:pPr>
      <w:r w:rsidRPr="00C05E02">
        <w:rPr>
          <w:lang w:val="en-US"/>
        </w:rPr>
        <w:t>Octalysis level 1 certificate in gamification (</w:t>
      </w:r>
      <w:hyperlink r:id="rId20" w:history="1">
        <w:r w:rsidRPr="00632C29">
          <w:rPr>
            <w:rStyle w:val="Hyperlink"/>
            <w:rFonts w:cs="Arial"/>
            <w:lang w:val="en-GB"/>
          </w:rPr>
          <w:t>https://octalysisgroup.com/certificates-list/</w:t>
        </w:r>
      </w:hyperlink>
      <w:r w:rsidRPr="00C05E02">
        <w:rPr>
          <w:lang w:val="en-US"/>
        </w:rPr>
        <w:t>)</w:t>
      </w:r>
    </w:p>
    <w:p w14:paraId="3257A7E6" w14:textId="7F637F1F" w:rsidR="00B409EC" w:rsidRPr="00632C29" w:rsidRDefault="00B409EC" w:rsidP="00831EE6">
      <w:pPr>
        <w:pStyle w:val="Listedelem"/>
      </w:pPr>
      <w:r w:rsidRPr="00632C29">
        <w:t>Polish Medical Licensing Exam: 84%</w:t>
      </w:r>
    </w:p>
    <w:p w14:paraId="464C098D" w14:textId="2B4F3E7D" w:rsidR="00B409EC" w:rsidRPr="00632C29" w:rsidRDefault="00B409EC" w:rsidP="00831EE6">
      <w:pPr>
        <w:pStyle w:val="Listedelem"/>
      </w:pPr>
      <w:r w:rsidRPr="00632C29">
        <w:t>Polish physician license no 3619620</w:t>
      </w:r>
    </w:p>
    <w:p w14:paraId="4C7C3102" w14:textId="44CCF650" w:rsidR="00E31BA3" w:rsidRPr="00C05E02" w:rsidRDefault="00B409EC" w:rsidP="00831EE6">
      <w:pPr>
        <w:pStyle w:val="Listedelem"/>
        <w:rPr>
          <w:lang w:val="en-US"/>
        </w:rPr>
      </w:pPr>
      <w:r w:rsidRPr="00C05E02">
        <w:rPr>
          <w:lang w:val="en-US"/>
        </w:rPr>
        <w:t>Cost CA124 (AI4NICU) management committee member (</w:t>
      </w:r>
      <w:hyperlink r:id="rId21" w:anchor="tabs+Name:Management%20Committee" w:history="1">
        <w:r w:rsidR="00E31BA3" w:rsidRPr="00632C29">
          <w:rPr>
            <w:rStyle w:val="Hyperlink"/>
            <w:rFonts w:cs="Arial"/>
            <w:lang w:val="en-GB"/>
          </w:rPr>
          <w:t>https://www.cost.eu/actions/CA20124/#tabs+Name:Management%20Committee</w:t>
        </w:r>
      </w:hyperlink>
      <w:r w:rsidRPr="00C05E02">
        <w:rPr>
          <w:lang w:val="en-US"/>
        </w:rPr>
        <w:t>)</w:t>
      </w:r>
    </w:p>
    <w:p w14:paraId="06122D0A" w14:textId="3DEA67A3" w:rsidR="00E31BA3" w:rsidRPr="002E24CD" w:rsidRDefault="00E31BA3" w:rsidP="00831EE6">
      <w:pPr>
        <w:pStyle w:val="Listedelem"/>
        <w:rPr>
          <w:lang w:val="en-US"/>
        </w:rPr>
      </w:pPr>
      <w:r w:rsidRPr="002E24CD">
        <w:rPr>
          <w:lang w:val="en-US"/>
        </w:rPr>
        <w:t xml:space="preserve">I gave a keynote speech at </w:t>
      </w:r>
      <w:proofErr w:type="spellStart"/>
      <w:r w:rsidRPr="002E24CD">
        <w:rPr>
          <w:lang w:val="en-US"/>
        </w:rPr>
        <w:t>Infomeet</w:t>
      </w:r>
      <w:proofErr w:type="spellEnd"/>
      <w:r w:rsidRPr="002E24CD">
        <w:rPr>
          <w:lang w:val="en-US"/>
        </w:rPr>
        <w:t xml:space="preserve"> </w:t>
      </w:r>
      <w:proofErr w:type="spellStart"/>
      <w:r w:rsidRPr="002E24CD">
        <w:rPr>
          <w:lang w:val="en-US"/>
        </w:rPr>
        <w:t>Wrocław</w:t>
      </w:r>
      <w:proofErr w:type="spellEnd"/>
      <w:r w:rsidRPr="002E24CD">
        <w:rPr>
          <w:lang w:val="en-US"/>
        </w:rPr>
        <w:t xml:space="preserve"> 2019 “How to unleash the power of typescript in your project” (</w:t>
      </w:r>
      <w:r w:rsidR="00F73FCA" w:rsidRPr="002E24CD">
        <w:rPr>
          <w:rFonts w:cs="Arial"/>
          <w:u w:val="single"/>
          <w:lang w:val="en-GB"/>
        </w:rPr>
        <w:t>https://cv.jblewandowski.com/infomeet19-typescript-keynote-1.0.0.pdf</w:t>
      </w:r>
      <w:r w:rsidRPr="002E24CD">
        <w:rPr>
          <w:lang w:val="en-US"/>
        </w:rPr>
        <w:t>)</w:t>
      </w:r>
    </w:p>
    <w:p w14:paraId="4F13487C" w14:textId="5F28D20E" w:rsidR="00F73FCA" w:rsidRPr="00F73FCA" w:rsidRDefault="00C7458F" w:rsidP="00831EE6">
      <w:pPr>
        <w:pStyle w:val="Listedelem"/>
        <w:rPr>
          <w:lang w:val="en-US"/>
        </w:rPr>
      </w:pPr>
      <w:r>
        <w:rPr>
          <w:lang w:val="en-US"/>
        </w:rPr>
        <w:t xml:space="preserve">Participated in two </w:t>
      </w:r>
      <w:r w:rsidR="00CE1DAB">
        <w:rPr>
          <w:lang w:val="en-US"/>
        </w:rPr>
        <w:t>academia</w:t>
      </w:r>
      <w:r>
        <w:rPr>
          <w:lang w:val="en-US"/>
        </w:rPr>
        <w:t xml:space="preserve"> publications (</w:t>
      </w:r>
      <w:r w:rsidRPr="00C7458F">
        <w:rPr>
          <w:lang w:val="en-US"/>
        </w:rPr>
        <w:t>https://orcid.org/0000-0003-4091-642X</w:t>
      </w:r>
      <w:r>
        <w:rPr>
          <w:lang w:val="en-US"/>
        </w:rPr>
        <w:t>)</w:t>
      </w:r>
    </w:p>
    <w:p w14:paraId="0AFA489E" w14:textId="77777777" w:rsidR="004A7782" w:rsidRPr="00632C29" w:rsidRDefault="00B85026" w:rsidP="007C35D8">
      <w:pPr>
        <w:pStyle w:val="Heading1"/>
        <w:rPr>
          <w:lang w:val="en-GB"/>
        </w:rPr>
      </w:pPr>
      <w:r w:rsidRPr="00632C29">
        <w:rPr>
          <w:lang w:val="en-GB"/>
        </w:rPr>
        <w:t>LANGUAGES</w:t>
      </w:r>
    </w:p>
    <w:p w14:paraId="3EC08774" w14:textId="1BDE8C04" w:rsidR="0064202E" w:rsidRPr="00831EE6" w:rsidRDefault="004A7782" w:rsidP="00831EE6">
      <w:pPr>
        <w:pStyle w:val="Entryparagraph"/>
      </w:pPr>
      <w:r w:rsidRPr="00831EE6">
        <w:t xml:space="preserve">English </w:t>
      </w:r>
      <w:r w:rsidR="00FA09FF" w:rsidRPr="00831EE6">
        <w:t>C1</w:t>
      </w:r>
      <w:r w:rsidR="00E60427" w:rsidRPr="00831EE6">
        <w:t xml:space="preserve"> (</w:t>
      </w:r>
      <w:r w:rsidR="00B409EC" w:rsidRPr="00831EE6">
        <w:t>worked</w:t>
      </w:r>
      <w:r w:rsidR="00E60427" w:rsidRPr="00831EE6">
        <w:t xml:space="preserve"> remotely in the UK)</w:t>
      </w:r>
      <w:r w:rsidR="00DD719F" w:rsidRPr="00831EE6">
        <w:t>, Polish native</w:t>
      </w:r>
    </w:p>
    <w:p w14:paraId="7B193901" w14:textId="77777777" w:rsidR="007B7F44" w:rsidRPr="00632C29" w:rsidRDefault="006739C6" w:rsidP="007C35D8">
      <w:pPr>
        <w:pStyle w:val="Heading1"/>
        <w:rPr>
          <w:lang w:val="en-GB"/>
        </w:rPr>
      </w:pPr>
      <w:r w:rsidRPr="00632C29">
        <w:rPr>
          <w:lang w:val="en-GB"/>
        </w:rPr>
        <w:t>INTERESTS AND EXTRACURRICULAR ACTIVITIES</w:t>
      </w:r>
    </w:p>
    <w:p w14:paraId="11ACC504" w14:textId="51794A4E" w:rsidR="007B7F44" w:rsidRPr="00632C29" w:rsidRDefault="007B7F44" w:rsidP="00831EE6">
      <w:pPr>
        <w:pStyle w:val="Listedelem"/>
        <w:rPr>
          <w:lang w:val="en-GB"/>
        </w:rPr>
      </w:pPr>
      <w:r w:rsidRPr="00632C29">
        <w:rPr>
          <w:lang w:val="en-GB"/>
        </w:rPr>
        <w:t>Programming since I was 9 years old</w:t>
      </w:r>
    </w:p>
    <w:p w14:paraId="3524649C" w14:textId="08F8ACAB" w:rsidR="00E966F3" w:rsidRPr="00632C29" w:rsidRDefault="00E966F3" w:rsidP="00831EE6">
      <w:pPr>
        <w:pStyle w:val="Listedelem"/>
        <w:rPr>
          <w:lang w:val="en-GB"/>
        </w:rPr>
      </w:pPr>
      <w:r w:rsidRPr="00632C29">
        <w:rPr>
          <w:lang w:val="en-GB"/>
        </w:rPr>
        <w:t xml:space="preserve">I </w:t>
      </w:r>
      <w:r w:rsidR="00857256" w:rsidRPr="00632C29">
        <w:rPr>
          <w:lang w:val="en-GB"/>
        </w:rPr>
        <w:t>love playing film music on</w:t>
      </w:r>
      <w:r w:rsidRPr="00632C29">
        <w:rPr>
          <w:lang w:val="en-GB"/>
        </w:rPr>
        <w:t xml:space="preserve"> piano</w:t>
      </w:r>
    </w:p>
    <w:p w14:paraId="6305355C" w14:textId="56C07B85" w:rsidR="00E966F3" w:rsidRPr="00632C29" w:rsidRDefault="00E966F3" w:rsidP="00831EE6">
      <w:pPr>
        <w:pStyle w:val="Listedelem"/>
        <w:rPr>
          <w:lang w:val="en-GB"/>
        </w:rPr>
      </w:pPr>
      <w:r w:rsidRPr="00632C29">
        <w:rPr>
          <w:lang w:val="en-GB"/>
        </w:rPr>
        <w:t xml:space="preserve">I play blitz (5+0) chess on </w:t>
      </w:r>
      <w:proofErr w:type="spellStart"/>
      <w:r w:rsidRPr="00632C29">
        <w:rPr>
          <w:lang w:val="en-GB"/>
        </w:rPr>
        <w:t>Lichess</w:t>
      </w:r>
      <w:proofErr w:type="spellEnd"/>
    </w:p>
    <w:p w14:paraId="52113D5F" w14:textId="2B4D45DF" w:rsidR="00E56924" w:rsidRPr="00632C29" w:rsidRDefault="00E966F3" w:rsidP="00831EE6">
      <w:pPr>
        <w:pStyle w:val="Listedelem"/>
        <w:rPr>
          <w:lang w:val="en-GB"/>
        </w:rPr>
      </w:pPr>
      <w:r w:rsidRPr="00632C29">
        <w:rPr>
          <w:lang w:val="en-GB"/>
        </w:rPr>
        <w:t xml:space="preserve">I love </w:t>
      </w:r>
      <w:r w:rsidR="00E31BA3" w:rsidRPr="00632C29">
        <w:rPr>
          <w:lang w:val="en-GB"/>
        </w:rPr>
        <w:t>modern and contemporary</w:t>
      </w:r>
      <w:r w:rsidR="006739C6" w:rsidRPr="00632C29">
        <w:rPr>
          <w:lang w:val="en-GB"/>
        </w:rPr>
        <w:t xml:space="preserve"> art </w:t>
      </w:r>
      <w:r w:rsidR="00E31BA3" w:rsidRPr="00632C29">
        <w:rPr>
          <w:lang w:val="en-GB"/>
        </w:rPr>
        <w:t>(</w:t>
      </w:r>
      <w:r w:rsidR="003F78BA">
        <w:rPr>
          <w:lang w:val="en-GB"/>
        </w:rPr>
        <w:t xml:space="preserve">See my introductory </w:t>
      </w:r>
      <w:r w:rsidR="00E31BA3" w:rsidRPr="00632C29">
        <w:rPr>
          <w:lang w:val="en-GB"/>
        </w:rPr>
        <w:t>lecture on modern art: https://github.com/Jblew/sztuka-nowoczesna-sztuka-wspolczesna-wyklad)</w:t>
      </w:r>
    </w:p>
    <w:p w14:paraId="113702B6" w14:textId="02E31C4B" w:rsidR="00E31BA3" w:rsidRDefault="00E966F3" w:rsidP="00831EE6">
      <w:pPr>
        <w:pStyle w:val="Listedelem"/>
        <w:rPr>
          <w:lang w:val="en-GB"/>
        </w:rPr>
      </w:pPr>
      <w:r w:rsidRPr="00632C29">
        <w:rPr>
          <w:lang w:val="en-GB"/>
        </w:rPr>
        <w:t>Former</w:t>
      </w:r>
      <w:r w:rsidR="006739C6" w:rsidRPr="00632C29">
        <w:rPr>
          <w:lang w:val="en-GB"/>
        </w:rPr>
        <w:t xml:space="preserve"> member</w:t>
      </w:r>
      <w:r w:rsidRPr="00632C29">
        <w:rPr>
          <w:lang w:val="en-GB"/>
        </w:rPr>
        <w:t xml:space="preserve"> (2015-2021)</w:t>
      </w:r>
      <w:r w:rsidR="006739C6" w:rsidRPr="00632C29">
        <w:rPr>
          <w:lang w:val="en-GB"/>
        </w:rPr>
        <w:t xml:space="preserve"> and elected Vice-chairman (2016-2017) of Academic Catholic Student Association Soli Deo.</w:t>
      </w:r>
    </w:p>
    <w:p w14:paraId="5DC1118E" w14:textId="52CB6A26" w:rsidR="00C05E02" w:rsidRDefault="00C05E02" w:rsidP="00C05E02">
      <w:pPr>
        <w:pStyle w:val="Listedelem"/>
        <w:numPr>
          <w:ilvl w:val="0"/>
          <w:numId w:val="0"/>
        </w:numPr>
        <w:ind w:left="360" w:hanging="360"/>
        <w:rPr>
          <w:lang w:val="en-GB"/>
        </w:rPr>
      </w:pPr>
    </w:p>
    <w:p w14:paraId="60B4246C" w14:textId="79E61D4C" w:rsidR="00C05E02" w:rsidRDefault="00C05E02" w:rsidP="00C05E02">
      <w:pPr>
        <w:pStyle w:val="Listedelem"/>
        <w:numPr>
          <w:ilvl w:val="0"/>
          <w:numId w:val="0"/>
        </w:numPr>
        <w:ind w:left="360" w:hanging="360"/>
        <w:rPr>
          <w:lang w:val="en-GB"/>
        </w:rPr>
      </w:pPr>
    </w:p>
    <w:p w14:paraId="0BFED331" w14:textId="35400F2E" w:rsidR="00C05E02" w:rsidRPr="00C05E02" w:rsidRDefault="00C05E02" w:rsidP="00C05E02">
      <w:pPr>
        <w:pStyle w:val="Listedelem"/>
        <w:numPr>
          <w:ilvl w:val="0"/>
          <w:numId w:val="0"/>
        </w:numPr>
        <w:jc w:val="center"/>
        <w:rPr>
          <w:color w:val="7F7F7F" w:themeColor="text1" w:themeTint="80"/>
          <w:sz w:val="16"/>
          <w:szCs w:val="16"/>
          <w:lang w:val="en-US"/>
        </w:rPr>
      </w:pPr>
      <w:r w:rsidRPr="00C05E02">
        <w:rPr>
          <w:color w:val="7F7F7F" w:themeColor="text1" w:themeTint="80"/>
          <w:sz w:val="16"/>
          <w:szCs w:val="16"/>
          <w:lang w:val="en-US"/>
        </w:rPr>
        <w:t xml:space="preserve">I hereby give consent for my personal data included in my application to be processed for the purposes of the recruitment process under the European Parliament's and Council of the European Union Regulation on the Protection of Natural Persons as of 27 April 2016, </w:t>
      </w:r>
      <w:proofErr w:type="gramStart"/>
      <w:r w:rsidRPr="00C05E02">
        <w:rPr>
          <w:color w:val="7F7F7F" w:themeColor="text1" w:themeTint="80"/>
          <w:sz w:val="16"/>
          <w:szCs w:val="16"/>
          <w:lang w:val="en-US"/>
        </w:rPr>
        <w:t>with regard to</w:t>
      </w:r>
      <w:proofErr w:type="gramEnd"/>
      <w:r w:rsidRPr="00C05E02">
        <w:rPr>
          <w:color w:val="7F7F7F" w:themeColor="text1" w:themeTint="80"/>
          <w:sz w:val="16"/>
          <w:szCs w:val="16"/>
          <w:lang w:val="en-US"/>
        </w:rPr>
        <w:t xml:space="preserve"> the processing of personal data and on the free movement of such data, and repealing Directive 95/46/EC (Data Protection Directive)</w:t>
      </w:r>
    </w:p>
    <w:sectPr w:rsidR="00C05E02" w:rsidRPr="00C05E02"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70009" w14:textId="77777777" w:rsidR="007D6EA7" w:rsidRDefault="007D6EA7">
      <w:pPr>
        <w:spacing w:after="0" w:line="240" w:lineRule="auto"/>
      </w:pPr>
      <w:r>
        <w:separator/>
      </w:r>
    </w:p>
  </w:endnote>
  <w:endnote w:type="continuationSeparator" w:id="0">
    <w:p w14:paraId="0BA39C70" w14:textId="77777777" w:rsidR="007D6EA7" w:rsidRDefault="007D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F56A" w14:textId="77777777" w:rsidR="007D6EA7" w:rsidRDefault="007D6EA7">
      <w:pPr>
        <w:spacing w:after="0" w:line="240" w:lineRule="auto"/>
      </w:pPr>
      <w:r>
        <w:separator/>
      </w:r>
    </w:p>
  </w:footnote>
  <w:footnote w:type="continuationSeparator" w:id="0">
    <w:p w14:paraId="2FA89F3B" w14:textId="77777777" w:rsidR="007D6EA7" w:rsidRDefault="007D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7333F12"/>
    <w:multiLevelType w:val="hybridMultilevel"/>
    <w:tmpl w:val="A0C65C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791E43"/>
    <w:multiLevelType w:val="hybridMultilevel"/>
    <w:tmpl w:val="8612F94A"/>
    <w:lvl w:ilvl="0" w:tplc="521C6A1A">
      <w:start w:val="1"/>
      <w:numFmt w:val="bullet"/>
      <w:pStyle w:val="Listedelem"/>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75DE1C3B"/>
    <w:multiLevelType w:val="multilevel"/>
    <w:tmpl w:val="8612F94A"/>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926040184">
    <w:abstractNumId w:val="8"/>
  </w:num>
  <w:num w:numId="2" w16cid:durableId="1808281403">
    <w:abstractNumId w:val="6"/>
  </w:num>
  <w:num w:numId="3" w16cid:durableId="16005732">
    <w:abstractNumId w:val="15"/>
  </w:num>
  <w:num w:numId="4" w16cid:durableId="1300067250">
    <w:abstractNumId w:val="10"/>
  </w:num>
  <w:num w:numId="5" w16cid:durableId="75978679">
    <w:abstractNumId w:val="7"/>
  </w:num>
  <w:num w:numId="6" w16cid:durableId="1211531224">
    <w:abstractNumId w:val="2"/>
  </w:num>
  <w:num w:numId="7" w16cid:durableId="947782932">
    <w:abstractNumId w:val="12"/>
  </w:num>
  <w:num w:numId="8" w16cid:durableId="1305937078">
    <w:abstractNumId w:val="1"/>
  </w:num>
  <w:num w:numId="9" w16cid:durableId="1656688321">
    <w:abstractNumId w:val="14"/>
  </w:num>
  <w:num w:numId="10" w16cid:durableId="1191341259">
    <w:abstractNumId w:val="4"/>
  </w:num>
  <w:num w:numId="11" w16cid:durableId="1962954785">
    <w:abstractNumId w:val="13"/>
  </w:num>
  <w:num w:numId="12" w16cid:durableId="1825313411">
    <w:abstractNumId w:val="0"/>
  </w:num>
  <w:num w:numId="13" w16cid:durableId="189800766">
    <w:abstractNumId w:val="5"/>
  </w:num>
  <w:num w:numId="14" w16cid:durableId="1781141323">
    <w:abstractNumId w:val="11"/>
  </w:num>
  <w:num w:numId="15" w16cid:durableId="1501579179">
    <w:abstractNumId w:val="9"/>
  </w:num>
  <w:num w:numId="16" w16cid:durableId="448009560">
    <w:abstractNumId w:val="16"/>
  </w:num>
  <w:num w:numId="17" w16cid:durableId="1998797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24043"/>
    <w:rsid w:val="00033D55"/>
    <w:rsid w:val="00036836"/>
    <w:rsid w:val="0005332E"/>
    <w:rsid w:val="00057827"/>
    <w:rsid w:val="0006124D"/>
    <w:rsid w:val="00061608"/>
    <w:rsid w:val="00077D93"/>
    <w:rsid w:val="00080FE3"/>
    <w:rsid w:val="000857BA"/>
    <w:rsid w:val="00091AD4"/>
    <w:rsid w:val="000947AE"/>
    <w:rsid w:val="00095A77"/>
    <w:rsid w:val="000A1DB3"/>
    <w:rsid w:val="000A280E"/>
    <w:rsid w:val="000A3723"/>
    <w:rsid w:val="000A6BC6"/>
    <w:rsid w:val="000E483B"/>
    <w:rsid w:val="000F29A6"/>
    <w:rsid w:val="00103E2E"/>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A0870"/>
    <w:rsid w:val="001A0AAB"/>
    <w:rsid w:val="001A5DE9"/>
    <w:rsid w:val="001C3D2A"/>
    <w:rsid w:val="001D5F4E"/>
    <w:rsid w:val="001E588F"/>
    <w:rsid w:val="001E5FB0"/>
    <w:rsid w:val="001F6968"/>
    <w:rsid w:val="001F7A4C"/>
    <w:rsid w:val="002065D0"/>
    <w:rsid w:val="0021610E"/>
    <w:rsid w:val="00222458"/>
    <w:rsid w:val="00223F46"/>
    <w:rsid w:val="002250D4"/>
    <w:rsid w:val="00227300"/>
    <w:rsid w:val="00227536"/>
    <w:rsid w:val="002309F0"/>
    <w:rsid w:val="00230CBB"/>
    <w:rsid w:val="002373F8"/>
    <w:rsid w:val="002377C9"/>
    <w:rsid w:val="00240BD8"/>
    <w:rsid w:val="002470DD"/>
    <w:rsid w:val="00251C2E"/>
    <w:rsid w:val="00257D76"/>
    <w:rsid w:val="00270386"/>
    <w:rsid w:val="00282BAE"/>
    <w:rsid w:val="00284770"/>
    <w:rsid w:val="00292BEE"/>
    <w:rsid w:val="0029369D"/>
    <w:rsid w:val="00295D8A"/>
    <w:rsid w:val="002B1BF0"/>
    <w:rsid w:val="002B1C42"/>
    <w:rsid w:val="002B5FB2"/>
    <w:rsid w:val="002B6D4A"/>
    <w:rsid w:val="002C3AF3"/>
    <w:rsid w:val="002D53D4"/>
    <w:rsid w:val="002D65FC"/>
    <w:rsid w:val="002E1B13"/>
    <w:rsid w:val="002E24CD"/>
    <w:rsid w:val="002F49C3"/>
    <w:rsid w:val="002F5B79"/>
    <w:rsid w:val="002F6882"/>
    <w:rsid w:val="00305981"/>
    <w:rsid w:val="00310D3C"/>
    <w:rsid w:val="003228A5"/>
    <w:rsid w:val="00326BDE"/>
    <w:rsid w:val="003411B6"/>
    <w:rsid w:val="003431D8"/>
    <w:rsid w:val="00351ACB"/>
    <w:rsid w:val="00354D7E"/>
    <w:rsid w:val="00355F62"/>
    <w:rsid w:val="00357007"/>
    <w:rsid w:val="00370F44"/>
    <w:rsid w:val="00372133"/>
    <w:rsid w:val="00384B68"/>
    <w:rsid w:val="00392EEA"/>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3F78BA"/>
    <w:rsid w:val="00415494"/>
    <w:rsid w:val="00423F56"/>
    <w:rsid w:val="00444DD0"/>
    <w:rsid w:val="00446273"/>
    <w:rsid w:val="004534E7"/>
    <w:rsid w:val="0045791D"/>
    <w:rsid w:val="00461FC7"/>
    <w:rsid w:val="004623B5"/>
    <w:rsid w:val="00462D26"/>
    <w:rsid w:val="00466C7B"/>
    <w:rsid w:val="0047147E"/>
    <w:rsid w:val="00472675"/>
    <w:rsid w:val="004744C0"/>
    <w:rsid w:val="004811EA"/>
    <w:rsid w:val="00483A69"/>
    <w:rsid w:val="0048724B"/>
    <w:rsid w:val="0049317D"/>
    <w:rsid w:val="0049525D"/>
    <w:rsid w:val="004A7782"/>
    <w:rsid w:val="004B061E"/>
    <w:rsid w:val="004B1E5E"/>
    <w:rsid w:val="004B28EC"/>
    <w:rsid w:val="004B7612"/>
    <w:rsid w:val="004C4DF2"/>
    <w:rsid w:val="004D7A94"/>
    <w:rsid w:val="004E3BF7"/>
    <w:rsid w:val="004E55E4"/>
    <w:rsid w:val="004E7F97"/>
    <w:rsid w:val="004F3596"/>
    <w:rsid w:val="00512B9E"/>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C68AC"/>
    <w:rsid w:val="005D21DF"/>
    <w:rsid w:val="005E3CE1"/>
    <w:rsid w:val="005E4824"/>
    <w:rsid w:val="005F56D0"/>
    <w:rsid w:val="00601193"/>
    <w:rsid w:val="00615CE9"/>
    <w:rsid w:val="006169DE"/>
    <w:rsid w:val="00624E73"/>
    <w:rsid w:val="00627651"/>
    <w:rsid w:val="00632C29"/>
    <w:rsid w:val="00635949"/>
    <w:rsid w:val="0064202E"/>
    <w:rsid w:val="006448E7"/>
    <w:rsid w:val="0066341B"/>
    <w:rsid w:val="00664CA7"/>
    <w:rsid w:val="00667563"/>
    <w:rsid w:val="00670D06"/>
    <w:rsid w:val="006739C6"/>
    <w:rsid w:val="00681B6B"/>
    <w:rsid w:val="006A70F1"/>
    <w:rsid w:val="006B46B2"/>
    <w:rsid w:val="006D7322"/>
    <w:rsid w:val="006E2E80"/>
    <w:rsid w:val="006E3990"/>
    <w:rsid w:val="006E5548"/>
    <w:rsid w:val="006E5D40"/>
    <w:rsid w:val="006F4F76"/>
    <w:rsid w:val="006F7BAC"/>
    <w:rsid w:val="00701D7F"/>
    <w:rsid w:val="0070267A"/>
    <w:rsid w:val="00713038"/>
    <w:rsid w:val="0071370E"/>
    <w:rsid w:val="00715DCF"/>
    <w:rsid w:val="00722EB7"/>
    <w:rsid w:val="00723FFC"/>
    <w:rsid w:val="0072442B"/>
    <w:rsid w:val="00726ED3"/>
    <w:rsid w:val="00735F80"/>
    <w:rsid w:val="007444FC"/>
    <w:rsid w:val="0076381E"/>
    <w:rsid w:val="0076428E"/>
    <w:rsid w:val="00766270"/>
    <w:rsid w:val="00774C25"/>
    <w:rsid w:val="007804A5"/>
    <w:rsid w:val="00780ACB"/>
    <w:rsid w:val="00785BAE"/>
    <w:rsid w:val="00790CBA"/>
    <w:rsid w:val="00797241"/>
    <w:rsid w:val="00797D35"/>
    <w:rsid w:val="007A4CBC"/>
    <w:rsid w:val="007B7F44"/>
    <w:rsid w:val="007C35D8"/>
    <w:rsid w:val="007D6EA7"/>
    <w:rsid w:val="007D74C1"/>
    <w:rsid w:val="007E3230"/>
    <w:rsid w:val="007F121A"/>
    <w:rsid w:val="007F217C"/>
    <w:rsid w:val="007F731B"/>
    <w:rsid w:val="00801F80"/>
    <w:rsid w:val="008033E0"/>
    <w:rsid w:val="00814C28"/>
    <w:rsid w:val="008202E1"/>
    <w:rsid w:val="00821321"/>
    <w:rsid w:val="00831EE6"/>
    <w:rsid w:val="00837B08"/>
    <w:rsid w:val="008427BD"/>
    <w:rsid w:val="008553AE"/>
    <w:rsid w:val="00857256"/>
    <w:rsid w:val="008579E3"/>
    <w:rsid w:val="00862D80"/>
    <w:rsid w:val="008660EC"/>
    <w:rsid w:val="0087217D"/>
    <w:rsid w:val="00873A86"/>
    <w:rsid w:val="00876FCA"/>
    <w:rsid w:val="0089054D"/>
    <w:rsid w:val="00895B3A"/>
    <w:rsid w:val="008A77B5"/>
    <w:rsid w:val="008B2449"/>
    <w:rsid w:val="008B4E59"/>
    <w:rsid w:val="008D30B2"/>
    <w:rsid w:val="008E67DB"/>
    <w:rsid w:val="008F0F33"/>
    <w:rsid w:val="008F234D"/>
    <w:rsid w:val="00916F03"/>
    <w:rsid w:val="00933738"/>
    <w:rsid w:val="0094122C"/>
    <w:rsid w:val="0094653E"/>
    <w:rsid w:val="00956CBF"/>
    <w:rsid w:val="00961268"/>
    <w:rsid w:val="00962A9A"/>
    <w:rsid w:val="00965EB8"/>
    <w:rsid w:val="00970B7C"/>
    <w:rsid w:val="00971E42"/>
    <w:rsid w:val="00973460"/>
    <w:rsid w:val="009734F9"/>
    <w:rsid w:val="00973E56"/>
    <w:rsid w:val="009A4095"/>
    <w:rsid w:val="009C180C"/>
    <w:rsid w:val="009C35F7"/>
    <w:rsid w:val="009D4644"/>
    <w:rsid w:val="009D6CCA"/>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2704"/>
    <w:rsid w:val="00A5279C"/>
    <w:rsid w:val="00A54F00"/>
    <w:rsid w:val="00A6004F"/>
    <w:rsid w:val="00A62E30"/>
    <w:rsid w:val="00A81BAF"/>
    <w:rsid w:val="00A85A6E"/>
    <w:rsid w:val="00A90D09"/>
    <w:rsid w:val="00A917BB"/>
    <w:rsid w:val="00A938C4"/>
    <w:rsid w:val="00AA6D8E"/>
    <w:rsid w:val="00AB1069"/>
    <w:rsid w:val="00AB435E"/>
    <w:rsid w:val="00AB6EF2"/>
    <w:rsid w:val="00AC19EB"/>
    <w:rsid w:val="00AE6B4E"/>
    <w:rsid w:val="00AE74F4"/>
    <w:rsid w:val="00AF0391"/>
    <w:rsid w:val="00AF39C8"/>
    <w:rsid w:val="00AF5933"/>
    <w:rsid w:val="00B0202A"/>
    <w:rsid w:val="00B02136"/>
    <w:rsid w:val="00B04810"/>
    <w:rsid w:val="00B05A37"/>
    <w:rsid w:val="00B06DEE"/>
    <w:rsid w:val="00B1354E"/>
    <w:rsid w:val="00B338A8"/>
    <w:rsid w:val="00B409EC"/>
    <w:rsid w:val="00B418BC"/>
    <w:rsid w:val="00B41AF8"/>
    <w:rsid w:val="00B471D1"/>
    <w:rsid w:val="00B62ACF"/>
    <w:rsid w:val="00B72ABA"/>
    <w:rsid w:val="00B85026"/>
    <w:rsid w:val="00B92F75"/>
    <w:rsid w:val="00BA465E"/>
    <w:rsid w:val="00BA7915"/>
    <w:rsid w:val="00BB3E25"/>
    <w:rsid w:val="00BB67A4"/>
    <w:rsid w:val="00BC0FC6"/>
    <w:rsid w:val="00BC33C1"/>
    <w:rsid w:val="00BD4447"/>
    <w:rsid w:val="00BD5ABC"/>
    <w:rsid w:val="00BE2BC4"/>
    <w:rsid w:val="00BF4497"/>
    <w:rsid w:val="00BF5648"/>
    <w:rsid w:val="00BF7423"/>
    <w:rsid w:val="00C02BE9"/>
    <w:rsid w:val="00C03C5B"/>
    <w:rsid w:val="00C05E02"/>
    <w:rsid w:val="00C11258"/>
    <w:rsid w:val="00C12F18"/>
    <w:rsid w:val="00C14D7E"/>
    <w:rsid w:val="00C254BE"/>
    <w:rsid w:val="00C31E1B"/>
    <w:rsid w:val="00C5269B"/>
    <w:rsid w:val="00C71615"/>
    <w:rsid w:val="00C725E3"/>
    <w:rsid w:val="00C7458F"/>
    <w:rsid w:val="00C94B00"/>
    <w:rsid w:val="00CA07C9"/>
    <w:rsid w:val="00CB352C"/>
    <w:rsid w:val="00CC2FB5"/>
    <w:rsid w:val="00CC39B2"/>
    <w:rsid w:val="00CE0AD8"/>
    <w:rsid w:val="00CE1DAB"/>
    <w:rsid w:val="00CE2264"/>
    <w:rsid w:val="00CE4756"/>
    <w:rsid w:val="00CE4B2E"/>
    <w:rsid w:val="00CF0C35"/>
    <w:rsid w:val="00CF1B13"/>
    <w:rsid w:val="00CF5F30"/>
    <w:rsid w:val="00CF6154"/>
    <w:rsid w:val="00D02B67"/>
    <w:rsid w:val="00D04419"/>
    <w:rsid w:val="00D203B8"/>
    <w:rsid w:val="00D23E14"/>
    <w:rsid w:val="00D34208"/>
    <w:rsid w:val="00D50F3F"/>
    <w:rsid w:val="00D511F9"/>
    <w:rsid w:val="00D61E99"/>
    <w:rsid w:val="00D64C46"/>
    <w:rsid w:val="00D661D1"/>
    <w:rsid w:val="00D70B5E"/>
    <w:rsid w:val="00D77E66"/>
    <w:rsid w:val="00D91008"/>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35D5"/>
    <w:rsid w:val="00E06319"/>
    <w:rsid w:val="00E1094C"/>
    <w:rsid w:val="00E12F70"/>
    <w:rsid w:val="00E234E5"/>
    <w:rsid w:val="00E31BA3"/>
    <w:rsid w:val="00E368DC"/>
    <w:rsid w:val="00E40024"/>
    <w:rsid w:val="00E5104B"/>
    <w:rsid w:val="00E51C15"/>
    <w:rsid w:val="00E56924"/>
    <w:rsid w:val="00E57E86"/>
    <w:rsid w:val="00E60427"/>
    <w:rsid w:val="00E6709D"/>
    <w:rsid w:val="00E7783E"/>
    <w:rsid w:val="00E843E3"/>
    <w:rsid w:val="00E966F3"/>
    <w:rsid w:val="00E96763"/>
    <w:rsid w:val="00EA2200"/>
    <w:rsid w:val="00EA6C99"/>
    <w:rsid w:val="00EB4199"/>
    <w:rsid w:val="00EC0270"/>
    <w:rsid w:val="00EC3264"/>
    <w:rsid w:val="00EC7430"/>
    <w:rsid w:val="00EE24F8"/>
    <w:rsid w:val="00EF5579"/>
    <w:rsid w:val="00F05E6D"/>
    <w:rsid w:val="00F15EAD"/>
    <w:rsid w:val="00F32B77"/>
    <w:rsid w:val="00F375E0"/>
    <w:rsid w:val="00F37864"/>
    <w:rsid w:val="00F41FFA"/>
    <w:rsid w:val="00F57515"/>
    <w:rsid w:val="00F73FCA"/>
    <w:rsid w:val="00F94A14"/>
    <w:rsid w:val="00F96C69"/>
    <w:rsid w:val="00FA09FF"/>
    <w:rsid w:val="00FA3F5E"/>
    <w:rsid w:val="00FB11BD"/>
    <w:rsid w:val="00FC28A5"/>
    <w:rsid w:val="00FC4897"/>
    <w:rsid w:val="00FC54AF"/>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7C35D8"/>
    <w:pPr>
      <w:spacing w:before="480" w:after="0"/>
      <w:contextualSpacing/>
      <w:jc w:val="center"/>
      <w:outlineLvl w:val="0"/>
    </w:pPr>
    <w:rPr>
      <w:smallCaps/>
      <w:spacing w:val="5"/>
      <w:sz w:val="36"/>
      <w:szCs w:val="36"/>
    </w:rPr>
  </w:style>
  <w:style w:type="paragraph" w:styleId="Heading2">
    <w:name w:val="heading 2"/>
    <w:basedOn w:val="Normal"/>
    <w:next w:val="Normal"/>
    <w:link w:val="Heading2Char"/>
    <w:uiPriority w:val="9"/>
    <w:unhideWhenUsed/>
    <w:qFormat/>
    <w:rsid w:val="00632C29"/>
    <w:pPr>
      <w:spacing w:before="200" w:after="0" w:line="271" w:lineRule="auto"/>
      <w:outlineLvl w:val="1"/>
    </w:pPr>
    <w:rPr>
      <w:smallCaps/>
      <w:sz w:val="24"/>
      <w:szCs w:val="24"/>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rsid w:val="00632C29"/>
    <w:pPr>
      <w:spacing w:after="0" w:line="240" w:lineRule="auto"/>
    </w:pPr>
    <w:rPr>
      <w:rFonts w:ascii="Helvetica Neue" w:eastAsia="Arial Unicode MS" w:hAnsi="Helvetica Neue" w:cs="Arial Unicode MS"/>
      <w:color w:val="000000"/>
      <w:sz w:val="21"/>
      <w:szCs w:val="21"/>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632C29"/>
    <w:rPr>
      <w:smallCaps/>
      <w:sz w:val="24"/>
      <w:szCs w:val="24"/>
      <w:u w:val="single"/>
      <w:lang w:val="en-GB"/>
    </w:rPr>
  </w:style>
  <w:style w:type="character" w:customStyle="1" w:styleId="Heading1Char">
    <w:name w:val="Heading 1 Char"/>
    <w:basedOn w:val="DefaultParagraphFont"/>
    <w:link w:val="Heading1"/>
    <w:uiPriority w:val="9"/>
    <w:rsid w:val="007C35D8"/>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edelem">
    <w:name w:val="Listed elem"/>
    <w:basedOn w:val="Tre"/>
    <w:qFormat/>
    <w:rsid w:val="007C35D8"/>
    <w:pPr>
      <w:numPr>
        <w:numId w:val="15"/>
      </w:numPr>
    </w:pPr>
    <w:rPr>
      <w:rFonts w:asciiTheme="majorHAnsi" w:hAnsiTheme="majorHAnsi"/>
    </w:rPr>
  </w:style>
  <w:style w:type="paragraph" w:customStyle="1" w:styleId="Listedelemspaced">
    <w:name w:val="Listed elem spaced"/>
    <w:basedOn w:val="Listedelem"/>
    <w:qFormat/>
    <w:rsid w:val="00632C29"/>
    <w:pPr>
      <w:spacing w:before="120" w:after="120"/>
      <w:ind w:left="357" w:hanging="357"/>
    </w:pPr>
    <w:rPr>
      <w:lang w:val="en-GB"/>
    </w:rPr>
  </w:style>
  <w:style w:type="paragraph" w:customStyle="1" w:styleId="Entryparagraph">
    <w:name w:val="Entry paragraph"/>
    <w:basedOn w:val="Tre"/>
    <w:qFormat/>
    <w:rsid w:val="00632C29"/>
    <w:rPr>
      <w:lang w:val="en-GB"/>
    </w:rPr>
  </w:style>
  <w:style w:type="numbering" w:customStyle="1" w:styleId="CurrentList1">
    <w:name w:val="Current List1"/>
    <w:uiPriority w:val="99"/>
    <w:rsid w:val="00632C2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107">
      <w:bodyDiv w:val="1"/>
      <w:marLeft w:val="0"/>
      <w:marRight w:val="0"/>
      <w:marTop w:val="0"/>
      <w:marBottom w:val="0"/>
      <w:divBdr>
        <w:top w:val="none" w:sz="0" w:space="0" w:color="auto"/>
        <w:left w:val="none" w:sz="0" w:space="0" w:color="auto"/>
        <w:bottom w:val="none" w:sz="0" w:space="0" w:color="auto"/>
        <w:right w:val="none" w:sz="0" w:space="0" w:color="auto"/>
      </w:divBdr>
    </w:div>
    <w:div w:id="820848424">
      <w:bodyDiv w:val="1"/>
      <w:marLeft w:val="0"/>
      <w:marRight w:val="0"/>
      <w:marTop w:val="0"/>
      <w:marBottom w:val="0"/>
      <w:divBdr>
        <w:top w:val="none" w:sz="0" w:space="0" w:color="auto"/>
        <w:left w:val="none" w:sz="0" w:space="0" w:color="auto"/>
        <w:bottom w:val="none" w:sz="0" w:space="0" w:color="auto"/>
        <w:right w:val="none" w:sz="0" w:space="0" w:color="auto"/>
      </w:divBdr>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09505509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439180363">
      <w:bodyDiv w:val="1"/>
      <w:marLeft w:val="0"/>
      <w:marRight w:val="0"/>
      <w:marTop w:val="0"/>
      <w:marBottom w:val="0"/>
      <w:divBdr>
        <w:top w:val="none" w:sz="0" w:space="0" w:color="auto"/>
        <w:left w:val="none" w:sz="0" w:space="0" w:color="auto"/>
        <w:bottom w:val="none" w:sz="0" w:space="0" w:color="auto"/>
        <w:right w:val="none" w:sz="0" w:space="0" w:color="auto"/>
      </w:divBdr>
      <w:divsChild>
        <w:div w:id="327561689">
          <w:marLeft w:val="0"/>
          <w:marRight w:val="0"/>
          <w:marTop w:val="0"/>
          <w:marBottom w:val="0"/>
          <w:divBdr>
            <w:top w:val="none" w:sz="0" w:space="0" w:color="auto"/>
            <w:left w:val="none" w:sz="0" w:space="0" w:color="auto"/>
            <w:bottom w:val="none" w:sz="0" w:space="0" w:color="auto"/>
            <w:right w:val="none" w:sz="0" w:space="0" w:color="auto"/>
          </w:divBdr>
          <w:divsChild>
            <w:div w:id="416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profile.codersrank.io/user/jblew" TargetMode="External"/><Relationship Id="rId3" Type="http://schemas.openxmlformats.org/officeDocument/2006/relationships/styles" Target="styles.xml"/><Relationship Id="rId21" Type="http://schemas.openxmlformats.org/officeDocument/2006/relationships/hyperlink" Target="https://www.cost.eu/actions/CA20124/"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ctalysisgroup.com/certificate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hub.com/jblew" TargetMode="External"/><Relationship Id="rId19" Type="http://schemas.openxmlformats.org/officeDocument/2006/relationships/hyperlink" Target="https://www.omg.org/cgi-bin/searchcert.cgi?keywords=cid683425" TargetMode="Externa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1895</Words>
  <Characters>10802</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261</cp:revision>
  <cp:lastPrinted>2022-03-29T16:49:00Z</cp:lastPrinted>
  <dcterms:created xsi:type="dcterms:W3CDTF">2019-06-15T20:40:00Z</dcterms:created>
  <dcterms:modified xsi:type="dcterms:W3CDTF">2022-04-09T09:02:00Z</dcterms:modified>
</cp:coreProperties>
</file>